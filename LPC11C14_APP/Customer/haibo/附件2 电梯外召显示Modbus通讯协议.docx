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D3A" w:rsidRDefault="00594D3A" w:rsidP="0092798D">
      <w:pPr>
        <w:rPr>
          <w:rFonts w:hint="eastAsia"/>
        </w:rPr>
      </w:pPr>
    </w:p>
    <w:p w:rsidR="00EC4EC2" w:rsidRDefault="00EC4EC2" w:rsidP="00EC4EC2">
      <w:pPr>
        <w:pStyle w:val="affb"/>
      </w:pPr>
    </w:p>
    <w:p w:rsidR="00646804" w:rsidRDefault="00716419" w:rsidP="00B54DED">
      <w:pPr>
        <w:pStyle w:val="af"/>
      </w:pPr>
      <w:proofErr w:type="gramStart"/>
      <w:r>
        <w:rPr>
          <w:rFonts w:hint="eastAsia"/>
        </w:rPr>
        <w:t>电梯</w:t>
      </w:r>
      <w:r w:rsidR="0083183A">
        <w:rPr>
          <w:rFonts w:hint="eastAsia"/>
        </w:rPr>
        <w:t>外召</w:t>
      </w:r>
      <w:r w:rsidR="00B54DED" w:rsidRPr="00B54DED">
        <w:rPr>
          <w:rFonts w:hint="eastAsia"/>
        </w:rPr>
        <w:t>通讯</w:t>
      </w:r>
      <w:proofErr w:type="gramEnd"/>
      <w:r w:rsidR="00B54DED" w:rsidRPr="00B54DED">
        <w:rPr>
          <w:rFonts w:hint="eastAsia"/>
        </w:rPr>
        <w:t>协议</w:t>
      </w:r>
    </w:p>
    <w:p w:rsidR="00646804" w:rsidRPr="0083183A" w:rsidRDefault="00646804" w:rsidP="00EC4EC2">
      <w:pPr>
        <w:pStyle w:val="affb"/>
      </w:pPr>
    </w:p>
    <w:tbl>
      <w:tblPr>
        <w:tblStyle w:val="ab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83"/>
        <w:gridCol w:w="2483"/>
        <w:gridCol w:w="2483"/>
        <w:gridCol w:w="2483"/>
      </w:tblGrid>
      <w:tr w:rsidR="004D2EBD" w:rsidTr="004D2EBD">
        <w:trPr>
          <w:trHeight w:val="624"/>
        </w:trPr>
        <w:tc>
          <w:tcPr>
            <w:tcW w:w="1250" w:type="pct"/>
            <w:vAlign w:val="center"/>
          </w:tcPr>
          <w:p w:rsidR="004D2EBD" w:rsidRDefault="004D2EBD" w:rsidP="004D2EBD">
            <w:pPr>
              <w:pStyle w:val="a5"/>
            </w:pPr>
            <w:r>
              <w:rPr>
                <w:rFonts w:hint="eastAsia"/>
              </w:rPr>
              <w:t>拟制人</w:t>
            </w:r>
          </w:p>
        </w:tc>
        <w:tc>
          <w:tcPr>
            <w:tcW w:w="1250" w:type="pct"/>
            <w:vAlign w:val="center"/>
          </w:tcPr>
          <w:p w:rsidR="004D2EBD" w:rsidRDefault="004D2EBD" w:rsidP="004D2EBD">
            <w:pPr>
              <w:pStyle w:val="a5"/>
            </w:pPr>
          </w:p>
        </w:tc>
        <w:tc>
          <w:tcPr>
            <w:tcW w:w="1250" w:type="pct"/>
            <w:vAlign w:val="center"/>
          </w:tcPr>
          <w:p w:rsidR="004D2EBD" w:rsidRDefault="004D2EBD" w:rsidP="004D2EBD">
            <w:pPr>
              <w:pStyle w:val="a5"/>
            </w:pPr>
            <w:r>
              <w:rPr>
                <w:rFonts w:hint="eastAsia"/>
              </w:rPr>
              <w:t>日期</w:t>
            </w:r>
          </w:p>
        </w:tc>
        <w:tc>
          <w:tcPr>
            <w:tcW w:w="1250" w:type="pct"/>
            <w:vAlign w:val="center"/>
          </w:tcPr>
          <w:p w:rsidR="004D2EBD" w:rsidRDefault="004D2EBD" w:rsidP="00374AAE">
            <w:pPr>
              <w:pStyle w:val="a5"/>
            </w:pPr>
          </w:p>
        </w:tc>
      </w:tr>
      <w:tr w:rsidR="004D2EBD" w:rsidTr="004D2EBD">
        <w:trPr>
          <w:trHeight w:val="624"/>
        </w:trPr>
        <w:tc>
          <w:tcPr>
            <w:tcW w:w="1250" w:type="pct"/>
            <w:vAlign w:val="center"/>
          </w:tcPr>
          <w:p w:rsidR="004D2EBD" w:rsidRDefault="004D2EBD" w:rsidP="004D2EBD">
            <w:pPr>
              <w:pStyle w:val="a5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250" w:type="pct"/>
            <w:vAlign w:val="center"/>
          </w:tcPr>
          <w:p w:rsidR="004D2EBD" w:rsidRDefault="004D2EBD" w:rsidP="004D2EBD">
            <w:pPr>
              <w:pStyle w:val="a5"/>
            </w:pPr>
          </w:p>
        </w:tc>
        <w:tc>
          <w:tcPr>
            <w:tcW w:w="1250" w:type="pct"/>
            <w:vAlign w:val="center"/>
          </w:tcPr>
          <w:p w:rsidR="004D2EBD" w:rsidRDefault="004D2EBD" w:rsidP="004D2EBD">
            <w:pPr>
              <w:pStyle w:val="a5"/>
            </w:pPr>
            <w:r>
              <w:rPr>
                <w:rFonts w:hint="eastAsia"/>
              </w:rPr>
              <w:t>日期</w:t>
            </w:r>
          </w:p>
        </w:tc>
        <w:tc>
          <w:tcPr>
            <w:tcW w:w="1250" w:type="pct"/>
            <w:vAlign w:val="center"/>
          </w:tcPr>
          <w:p w:rsidR="004D2EBD" w:rsidRDefault="004D2EBD" w:rsidP="00B42FA4">
            <w:pPr>
              <w:pStyle w:val="a5"/>
            </w:pPr>
          </w:p>
        </w:tc>
      </w:tr>
      <w:tr w:rsidR="004D2EBD" w:rsidTr="004D2EBD">
        <w:trPr>
          <w:trHeight w:val="624"/>
        </w:trPr>
        <w:tc>
          <w:tcPr>
            <w:tcW w:w="1250" w:type="pct"/>
            <w:vAlign w:val="center"/>
          </w:tcPr>
          <w:p w:rsidR="004D2EBD" w:rsidRDefault="004D2EBD" w:rsidP="004D2EBD">
            <w:pPr>
              <w:pStyle w:val="a5"/>
            </w:pPr>
            <w:r>
              <w:rPr>
                <w:rFonts w:hint="eastAsia"/>
              </w:rPr>
              <w:t>批准人</w:t>
            </w:r>
          </w:p>
        </w:tc>
        <w:tc>
          <w:tcPr>
            <w:tcW w:w="1250" w:type="pct"/>
            <w:vAlign w:val="center"/>
          </w:tcPr>
          <w:p w:rsidR="004D2EBD" w:rsidRDefault="004D2EBD" w:rsidP="004D2EBD">
            <w:pPr>
              <w:pStyle w:val="a5"/>
            </w:pPr>
          </w:p>
        </w:tc>
        <w:tc>
          <w:tcPr>
            <w:tcW w:w="1250" w:type="pct"/>
            <w:vAlign w:val="center"/>
          </w:tcPr>
          <w:p w:rsidR="004D2EBD" w:rsidRDefault="004D2EBD" w:rsidP="004D2EBD">
            <w:pPr>
              <w:pStyle w:val="a5"/>
            </w:pPr>
            <w:r>
              <w:rPr>
                <w:rFonts w:hint="eastAsia"/>
              </w:rPr>
              <w:t>日期</w:t>
            </w:r>
          </w:p>
        </w:tc>
        <w:tc>
          <w:tcPr>
            <w:tcW w:w="1250" w:type="pct"/>
            <w:vAlign w:val="center"/>
          </w:tcPr>
          <w:p w:rsidR="004D2EBD" w:rsidRDefault="004D2EBD" w:rsidP="00C565A6">
            <w:pPr>
              <w:pStyle w:val="a5"/>
            </w:pPr>
          </w:p>
        </w:tc>
      </w:tr>
    </w:tbl>
    <w:p w:rsidR="00110F3A" w:rsidRDefault="00110F3A" w:rsidP="004D2EBD">
      <w:pPr>
        <w:pStyle w:val="a6"/>
      </w:pPr>
    </w:p>
    <w:p w:rsidR="00110F3A" w:rsidRDefault="00110F3A">
      <w:pPr>
        <w:adjustRightInd/>
        <w:snapToGrid/>
        <w:spacing w:before="0" w:after="0" w:line="240" w:lineRule="auto"/>
        <w:jc w:val="left"/>
      </w:pPr>
      <w:r>
        <w:br w:type="page"/>
      </w:r>
    </w:p>
    <w:p w:rsidR="00404327" w:rsidRDefault="00404327" w:rsidP="00AB6BC7">
      <w:pPr>
        <w:pStyle w:val="af0"/>
      </w:pPr>
    </w:p>
    <w:p w:rsidR="00646804" w:rsidRDefault="00AB6BC7" w:rsidP="00AB6BC7">
      <w:pPr>
        <w:pStyle w:val="af0"/>
      </w:pPr>
      <w:r>
        <w:rPr>
          <w:rFonts w:hint="eastAsia"/>
        </w:rPr>
        <w:t>修订记录：</w:t>
      </w:r>
    </w:p>
    <w:tbl>
      <w:tblPr>
        <w:tblStyle w:val="ab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6"/>
        <w:gridCol w:w="1700"/>
        <w:gridCol w:w="2125"/>
        <w:gridCol w:w="4541"/>
      </w:tblGrid>
      <w:tr w:rsidR="00D96164" w:rsidTr="00DC1C69">
        <w:trPr>
          <w:trHeight w:val="567"/>
        </w:trPr>
        <w:tc>
          <w:tcPr>
            <w:tcW w:w="788" w:type="pct"/>
            <w:vAlign w:val="center"/>
          </w:tcPr>
          <w:p w:rsidR="00D96164" w:rsidRDefault="00D96164" w:rsidP="00D96164">
            <w:pPr>
              <w:pStyle w:val="af3"/>
            </w:pPr>
            <w:r>
              <w:rPr>
                <w:rFonts w:hint="eastAsia"/>
              </w:rPr>
              <w:t>版本</w:t>
            </w:r>
          </w:p>
        </w:tc>
        <w:tc>
          <w:tcPr>
            <w:tcW w:w="856" w:type="pct"/>
            <w:vAlign w:val="center"/>
          </w:tcPr>
          <w:p w:rsidR="00D96164" w:rsidRDefault="00D96164" w:rsidP="00D96164">
            <w:pPr>
              <w:pStyle w:val="af3"/>
            </w:pPr>
            <w:r>
              <w:rPr>
                <w:rFonts w:hint="eastAsia"/>
              </w:rPr>
              <w:t>姓名</w:t>
            </w:r>
          </w:p>
        </w:tc>
        <w:tc>
          <w:tcPr>
            <w:tcW w:w="1070" w:type="pct"/>
            <w:vAlign w:val="center"/>
          </w:tcPr>
          <w:p w:rsidR="00D96164" w:rsidRDefault="00D96164" w:rsidP="00D96164">
            <w:pPr>
              <w:pStyle w:val="af3"/>
            </w:pPr>
            <w:r>
              <w:rPr>
                <w:rFonts w:hint="eastAsia"/>
              </w:rPr>
              <w:t>日期</w:t>
            </w:r>
          </w:p>
        </w:tc>
        <w:tc>
          <w:tcPr>
            <w:tcW w:w="2286" w:type="pct"/>
            <w:vAlign w:val="center"/>
          </w:tcPr>
          <w:p w:rsidR="00D96164" w:rsidRDefault="00D96164" w:rsidP="00D96164">
            <w:pPr>
              <w:pStyle w:val="af3"/>
            </w:pPr>
            <w:r>
              <w:rPr>
                <w:rFonts w:hint="eastAsia"/>
              </w:rPr>
              <w:t>修改内容及理由</w:t>
            </w:r>
          </w:p>
        </w:tc>
      </w:tr>
      <w:tr w:rsidR="00B54DED" w:rsidTr="003027CD">
        <w:trPr>
          <w:trHeight w:val="567"/>
        </w:trPr>
        <w:tc>
          <w:tcPr>
            <w:tcW w:w="788" w:type="pct"/>
          </w:tcPr>
          <w:p w:rsidR="00B54DED" w:rsidRPr="00B54DED" w:rsidRDefault="00B54DED" w:rsidP="00B54DED">
            <w:pPr>
              <w:pStyle w:val="af1"/>
            </w:pPr>
          </w:p>
        </w:tc>
        <w:tc>
          <w:tcPr>
            <w:tcW w:w="856" w:type="pct"/>
          </w:tcPr>
          <w:p w:rsidR="00B54DED" w:rsidRPr="00B54DED" w:rsidRDefault="00B54DED" w:rsidP="00374AAE">
            <w:pPr>
              <w:pStyle w:val="af1"/>
            </w:pPr>
          </w:p>
        </w:tc>
        <w:tc>
          <w:tcPr>
            <w:tcW w:w="1070" w:type="pct"/>
          </w:tcPr>
          <w:p w:rsidR="00B54DED" w:rsidRPr="00B54DED" w:rsidRDefault="00B54DED" w:rsidP="00B54DED">
            <w:pPr>
              <w:pStyle w:val="af1"/>
            </w:pPr>
          </w:p>
        </w:tc>
        <w:tc>
          <w:tcPr>
            <w:tcW w:w="2286" w:type="pct"/>
          </w:tcPr>
          <w:p w:rsidR="00B54DED" w:rsidRPr="00B54DED" w:rsidRDefault="00B54DED" w:rsidP="00B54DED">
            <w:pPr>
              <w:pStyle w:val="af1"/>
            </w:pPr>
          </w:p>
        </w:tc>
      </w:tr>
      <w:tr w:rsidR="000B19D6" w:rsidTr="003027CD">
        <w:trPr>
          <w:trHeight w:val="567"/>
        </w:trPr>
        <w:tc>
          <w:tcPr>
            <w:tcW w:w="788" w:type="pct"/>
          </w:tcPr>
          <w:p w:rsidR="000B19D6" w:rsidRPr="00B54DED" w:rsidRDefault="000B19D6" w:rsidP="00840639">
            <w:pPr>
              <w:pStyle w:val="af1"/>
            </w:pPr>
          </w:p>
        </w:tc>
        <w:tc>
          <w:tcPr>
            <w:tcW w:w="856" w:type="pct"/>
          </w:tcPr>
          <w:p w:rsidR="000B19D6" w:rsidRPr="00B54DED" w:rsidRDefault="000B19D6" w:rsidP="000B19D6">
            <w:pPr>
              <w:pStyle w:val="af1"/>
            </w:pPr>
          </w:p>
        </w:tc>
        <w:tc>
          <w:tcPr>
            <w:tcW w:w="1070" w:type="pct"/>
          </w:tcPr>
          <w:p w:rsidR="000B19D6" w:rsidRPr="00B54DED" w:rsidRDefault="000B19D6" w:rsidP="00840639">
            <w:pPr>
              <w:pStyle w:val="af1"/>
            </w:pPr>
          </w:p>
        </w:tc>
        <w:tc>
          <w:tcPr>
            <w:tcW w:w="2286" w:type="pct"/>
          </w:tcPr>
          <w:p w:rsidR="000B19D6" w:rsidRPr="00B54DED" w:rsidRDefault="000B19D6" w:rsidP="00840639">
            <w:pPr>
              <w:pStyle w:val="af1"/>
            </w:pPr>
          </w:p>
        </w:tc>
      </w:tr>
      <w:tr w:rsidR="0034045A" w:rsidTr="003027CD">
        <w:trPr>
          <w:trHeight w:val="567"/>
        </w:trPr>
        <w:tc>
          <w:tcPr>
            <w:tcW w:w="788" w:type="pct"/>
          </w:tcPr>
          <w:p w:rsidR="0034045A" w:rsidRPr="00B54DED" w:rsidRDefault="0034045A" w:rsidP="00B54DED">
            <w:pPr>
              <w:pStyle w:val="af1"/>
            </w:pPr>
          </w:p>
        </w:tc>
        <w:tc>
          <w:tcPr>
            <w:tcW w:w="856" w:type="pct"/>
          </w:tcPr>
          <w:p w:rsidR="0034045A" w:rsidRPr="00B54DED" w:rsidRDefault="0034045A" w:rsidP="00840639">
            <w:pPr>
              <w:pStyle w:val="af1"/>
            </w:pPr>
          </w:p>
        </w:tc>
        <w:tc>
          <w:tcPr>
            <w:tcW w:w="1070" w:type="pct"/>
          </w:tcPr>
          <w:p w:rsidR="0034045A" w:rsidRPr="00B54DED" w:rsidRDefault="0034045A" w:rsidP="00840639">
            <w:pPr>
              <w:pStyle w:val="af1"/>
            </w:pPr>
          </w:p>
        </w:tc>
        <w:tc>
          <w:tcPr>
            <w:tcW w:w="2286" w:type="pct"/>
          </w:tcPr>
          <w:p w:rsidR="007019CF" w:rsidRPr="007019CF" w:rsidRDefault="007019CF" w:rsidP="00840639">
            <w:pPr>
              <w:pStyle w:val="af1"/>
            </w:pPr>
          </w:p>
        </w:tc>
      </w:tr>
      <w:tr w:rsidR="00B54DED" w:rsidTr="003027CD">
        <w:trPr>
          <w:trHeight w:val="567"/>
        </w:trPr>
        <w:tc>
          <w:tcPr>
            <w:tcW w:w="788" w:type="pct"/>
          </w:tcPr>
          <w:p w:rsidR="00B54DED" w:rsidRPr="00B54DED" w:rsidRDefault="00B54DED" w:rsidP="00B54DED">
            <w:pPr>
              <w:pStyle w:val="af1"/>
            </w:pPr>
          </w:p>
        </w:tc>
        <w:tc>
          <w:tcPr>
            <w:tcW w:w="856" w:type="pct"/>
          </w:tcPr>
          <w:p w:rsidR="00B54DED" w:rsidRPr="00B54DED" w:rsidRDefault="00B54DED" w:rsidP="00213698">
            <w:pPr>
              <w:pStyle w:val="af1"/>
            </w:pPr>
          </w:p>
        </w:tc>
        <w:tc>
          <w:tcPr>
            <w:tcW w:w="1070" w:type="pct"/>
          </w:tcPr>
          <w:p w:rsidR="00B54DED" w:rsidRPr="00B54DED" w:rsidRDefault="00B54DED" w:rsidP="00B54DED">
            <w:pPr>
              <w:pStyle w:val="af1"/>
            </w:pPr>
          </w:p>
        </w:tc>
        <w:tc>
          <w:tcPr>
            <w:tcW w:w="2286" w:type="pct"/>
          </w:tcPr>
          <w:p w:rsidR="00B54DED" w:rsidRPr="00B54DED" w:rsidRDefault="00B54DED" w:rsidP="00B54DED">
            <w:pPr>
              <w:pStyle w:val="af1"/>
            </w:pPr>
          </w:p>
        </w:tc>
      </w:tr>
      <w:tr w:rsidR="00B54DED" w:rsidTr="003027CD">
        <w:trPr>
          <w:trHeight w:val="567"/>
        </w:trPr>
        <w:tc>
          <w:tcPr>
            <w:tcW w:w="788" w:type="pct"/>
          </w:tcPr>
          <w:p w:rsidR="00B54DED" w:rsidRPr="00B54DED" w:rsidRDefault="00B54DED" w:rsidP="00B54DED">
            <w:pPr>
              <w:pStyle w:val="af1"/>
            </w:pPr>
          </w:p>
        </w:tc>
        <w:tc>
          <w:tcPr>
            <w:tcW w:w="856" w:type="pct"/>
          </w:tcPr>
          <w:p w:rsidR="00B54DED" w:rsidRPr="00B54DED" w:rsidRDefault="00B54DED" w:rsidP="00B54DED">
            <w:pPr>
              <w:pStyle w:val="af1"/>
            </w:pPr>
          </w:p>
        </w:tc>
        <w:tc>
          <w:tcPr>
            <w:tcW w:w="1070" w:type="pct"/>
          </w:tcPr>
          <w:p w:rsidR="00B54DED" w:rsidRPr="00B54DED" w:rsidRDefault="00B54DED" w:rsidP="00B54DED">
            <w:pPr>
              <w:pStyle w:val="af1"/>
            </w:pPr>
          </w:p>
        </w:tc>
        <w:tc>
          <w:tcPr>
            <w:tcW w:w="2286" w:type="pct"/>
          </w:tcPr>
          <w:p w:rsidR="00B54DED" w:rsidRPr="00B54DED" w:rsidRDefault="00B54DED" w:rsidP="00B54DED">
            <w:pPr>
              <w:pStyle w:val="af1"/>
            </w:pPr>
          </w:p>
        </w:tc>
      </w:tr>
      <w:tr w:rsidR="00B54DED" w:rsidTr="003027CD">
        <w:trPr>
          <w:trHeight w:val="567"/>
        </w:trPr>
        <w:tc>
          <w:tcPr>
            <w:tcW w:w="788" w:type="pct"/>
          </w:tcPr>
          <w:p w:rsidR="00B54DED" w:rsidRPr="00B54DED" w:rsidRDefault="00B54DED" w:rsidP="00B54DED">
            <w:pPr>
              <w:pStyle w:val="af1"/>
            </w:pPr>
          </w:p>
        </w:tc>
        <w:tc>
          <w:tcPr>
            <w:tcW w:w="856" w:type="pct"/>
          </w:tcPr>
          <w:p w:rsidR="00B54DED" w:rsidRPr="00B54DED" w:rsidRDefault="00B54DED" w:rsidP="00B54DED">
            <w:pPr>
              <w:pStyle w:val="af1"/>
            </w:pPr>
          </w:p>
        </w:tc>
        <w:tc>
          <w:tcPr>
            <w:tcW w:w="1070" w:type="pct"/>
          </w:tcPr>
          <w:p w:rsidR="00B54DED" w:rsidRPr="00B54DED" w:rsidRDefault="00B54DED" w:rsidP="00B54DED">
            <w:pPr>
              <w:pStyle w:val="af1"/>
            </w:pPr>
          </w:p>
        </w:tc>
        <w:tc>
          <w:tcPr>
            <w:tcW w:w="2286" w:type="pct"/>
          </w:tcPr>
          <w:p w:rsidR="00B54DED" w:rsidRPr="00B54DED" w:rsidRDefault="00B54DED" w:rsidP="00B54DED">
            <w:pPr>
              <w:pStyle w:val="af1"/>
            </w:pPr>
          </w:p>
        </w:tc>
      </w:tr>
      <w:tr w:rsidR="00B54DED" w:rsidTr="00DC1C69">
        <w:trPr>
          <w:trHeight w:val="567"/>
        </w:trPr>
        <w:tc>
          <w:tcPr>
            <w:tcW w:w="788" w:type="pct"/>
            <w:vAlign w:val="center"/>
          </w:tcPr>
          <w:p w:rsidR="00B54DED" w:rsidRDefault="00B54DED" w:rsidP="00D96164">
            <w:pPr>
              <w:pStyle w:val="af1"/>
            </w:pPr>
          </w:p>
        </w:tc>
        <w:tc>
          <w:tcPr>
            <w:tcW w:w="856" w:type="pct"/>
            <w:vAlign w:val="center"/>
          </w:tcPr>
          <w:p w:rsidR="00B54DED" w:rsidRDefault="00B54DED" w:rsidP="00D96164">
            <w:pPr>
              <w:pStyle w:val="af1"/>
            </w:pPr>
          </w:p>
        </w:tc>
        <w:tc>
          <w:tcPr>
            <w:tcW w:w="1070" w:type="pct"/>
            <w:vAlign w:val="center"/>
          </w:tcPr>
          <w:p w:rsidR="00B54DED" w:rsidRDefault="00B54DED" w:rsidP="00D96164">
            <w:pPr>
              <w:pStyle w:val="af1"/>
            </w:pPr>
          </w:p>
        </w:tc>
        <w:tc>
          <w:tcPr>
            <w:tcW w:w="2286" w:type="pct"/>
            <w:vAlign w:val="center"/>
          </w:tcPr>
          <w:p w:rsidR="00B54DED" w:rsidRDefault="00B54DED" w:rsidP="00D96164">
            <w:pPr>
              <w:pStyle w:val="af2"/>
              <w:ind w:left="210"/>
            </w:pPr>
          </w:p>
        </w:tc>
      </w:tr>
      <w:tr w:rsidR="00136335" w:rsidTr="00DC1C69">
        <w:trPr>
          <w:trHeight w:val="567"/>
        </w:trPr>
        <w:tc>
          <w:tcPr>
            <w:tcW w:w="788" w:type="pct"/>
            <w:vAlign w:val="center"/>
          </w:tcPr>
          <w:p w:rsidR="00136335" w:rsidRDefault="00136335" w:rsidP="00D96164">
            <w:pPr>
              <w:pStyle w:val="af1"/>
            </w:pPr>
          </w:p>
        </w:tc>
        <w:tc>
          <w:tcPr>
            <w:tcW w:w="856" w:type="pct"/>
            <w:vAlign w:val="center"/>
          </w:tcPr>
          <w:p w:rsidR="00136335" w:rsidRPr="007F0AA2" w:rsidRDefault="00136335" w:rsidP="00D96164">
            <w:pPr>
              <w:pStyle w:val="af1"/>
            </w:pPr>
          </w:p>
        </w:tc>
        <w:tc>
          <w:tcPr>
            <w:tcW w:w="1070" w:type="pct"/>
            <w:vAlign w:val="center"/>
          </w:tcPr>
          <w:p w:rsidR="00136335" w:rsidRDefault="00136335" w:rsidP="00D96164">
            <w:pPr>
              <w:pStyle w:val="af1"/>
            </w:pPr>
          </w:p>
        </w:tc>
        <w:tc>
          <w:tcPr>
            <w:tcW w:w="2286" w:type="pct"/>
            <w:vAlign w:val="center"/>
          </w:tcPr>
          <w:p w:rsidR="00AD5147" w:rsidRPr="00AD5147" w:rsidRDefault="00AD5147" w:rsidP="00D96164">
            <w:pPr>
              <w:pStyle w:val="af2"/>
              <w:ind w:left="210"/>
            </w:pPr>
          </w:p>
        </w:tc>
      </w:tr>
      <w:tr w:rsidR="00AB4CA3" w:rsidTr="00DC1C69">
        <w:trPr>
          <w:trHeight w:val="567"/>
        </w:trPr>
        <w:tc>
          <w:tcPr>
            <w:tcW w:w="788" w:type="pct"/>
            <w:vAlign w:val="center"/>
          </w:tcPr>
          <w:p w:rsidR="00AB4CA3" w:rsidRDefault="00AB4CA3" w:rsidP="00AB4CA3">
            <w:pPr>
              <w:pStyle w:val="af1"/>
            </w:pPr>
          </w:p>
        </w:tc>
        <w:tc>
          <w:tcPr>
            <w:tcW w:w="856" w:type="pct"/>
            <w:vAlign w:val="center"/>
          </w:tcPr>
          <w:p w:rsidR="00AB4CA3" w:rsidRPr="007F0AA2" w:rsidRDefault="00AB4CA3" w:rsidP="00AB4CA3">
            <w:pPr>
              <w:pStyle w:val="af1"/>
            </w:pPr>
          </w:p>
        </w:tc>
        <w:tc>
          <w:tcPr>
            <w:tcW w:w="1070" w:type="pct"/>
            <w:vAlign w:val="center"/>
          </w:tcPr>
          <w:p w:rsidR="00AB4CA3" w:rsidRDefault="00AB4CA3" w:rsidP="00F611AE">
            <w:pPr>
              <w:pStyle w:val="af1"/>
            </w:pPr>
          </w:p>
        </w:tc>
        <w:tc>
          <w:tcPr>
            <w:tcW w:w="2286" w:type="pct"/>
            <w:vAlign w:val="center"/>
          </w:tcPr>
          <w:p w:rsidR="00AB4CA3" w:rsidRPr="00AD5147" w:rsidRDefault="00AB4CA3" w:rsidP="00F611AE">
            <w:pPr>
              <w:pStyle w:val="af2"/>
              <w:ind w:left="210"/>
            </w:pPr>
          </w:p>
        </w:tc>
      </w:tr>
      <w:tr w:rsidR="00A747CB" w:rsidTr="00DC1C69">
        <w:trPr>
          <w:trHeight w:val="567"/>
        </w:trPr>
        <w:tc>
          <w:tcPr>
            <w:tcW w:w="788" w:type="pct"/>
            <w:vAlign w:val="center"/>
          </w:tcPr>
          <w:p w:rsidR="00A747CB" w:rsidRDefault="00A747CB" w:rsidP="00A747CB">
            <w:pPr>
              <w:pStyle w:val="af1"/>
            </w:pPr>
          </w:p>
        </w:tc>
        <w:tc>
          <w:tcPr>
            <w:tcW w:w="856" w:type="pct"/>
            <w:vAlign w:val="center"/>
          </w:tcPr>
          <w:p w:rsidR="00A747CB" w:rsidRPr="007F0AA2" w:rsidRDefault="00A747CB" w:rsidP="002361D3">
            <w:pPr>
              <w:pStyle w:val="af1"/>
            </w:pPr>
          </w:p>
        </w:tc>
        <w:tc>
          <w:tcPr>
            <w:tcW w:w="1070" w:type="pct"/>
            <w:vAlign w:val="center"/>
          </w:tcPr>
          <w:p w:rsidR="00A747CB" w:rsidRDefault="00A747CB" w:rsidP="005D0EBD">
            <w:pPr>
              <w:pStyle w:val="af1"/>
            </w:pPr>
          </w:p>
        </w:tc>
        <w:tc>
          <w:tcPr>
            <w:tcW w:w="2286" w:type="pct"/>
            <w:vAlign w:val="center"/>
          </w:tcPr>
          <w:p w:rsidR="00A747CB" w:rsidRPr="006028C0" w:rsidRDefault="00A747CB" w:rsidP="005D0EBD">
            <w:pPr>
              <w:pStyle w:val="af2"/>
              <w:ind w:left="210"/>
            </w:pPr>
          </w:p>
        </w:tc>
      </w:tr>
      <w:tr w:rsidR="006524B2" w:rsidTr="00DC1C69">
        <w:trPr>
          <w:trHeight w:val="567"/>
        </w:trPr>
        <w:tc>
          <w:tcPr>
            <w:tcW w:w="788" w:type="pct"/>
            <w:vAlign w:val="center"/>
          </w:tcPr>
          <w:p w:rsidR="006524B2" w:rsidRDefault="006524B2" w:rsidP="00A747CB">
            <w:pPr>
              <w:pStyle w:val="af1"/>
            </w:pPr>
          </w:p>
        </w:tc>
        <w:tc>
          <w:tcPr>
            <w:tcW w:w="856" w:type="pct"/>
            <w:vAlign w:val="center"/>
          </w:tcPr>
          <w:p w:rsidR="006524B2" w:rsidRDefault="006524B2" w:rsidP="006524B2">
            <w:pPr>
              <w:pStyle w:val="af1"/>
            </w:pPr>
          </w:p>
        </w:tc>
        <w:tc>
          <w:tcPr>
            <w:tcW w:w="1070" w:type="pct"/>
            <w:vAlign w:val="center"/>
          </w:tcPr>
          <w:p w:rsidR="006524B2" w:rsidRDefault="006524B2" w:rsidP="005D0EBD">
            <w:pPr>
              <w:pStyle w:val="af1"/>
            </w:pPr>
          </w:p>
        </w:tc>
        <w:tc>
          <w:tcPr>
            <w:tcW w:w="2286" w:type="pct"/>
            <w:vAlign w:val="center"/>
          </w:tcPr>
          <w:p w:rsidR="005E72B5" w:rsidRDefault="005E72B5" w:rsidP="005E72B5">
            <w:pPr>
              <w:pStyle w:val="af2"/>
              <w:ind w:leftChars="47" w:left="99"/>
            </w:pPr>
          </w:p>
        </w:tc>
      </w:tr>
      <w:tr w:rsidR="003A612D" w:rsidTr="00DC1C69">
        <w:trPr>
          <w:trHeight w:val="567"/>
        </w:trPr>
        <w:tc>
          <w:tcPr>
            <w:tcW w:w="788" w:type="pct"/>
            <w:vAlign w:val="center"/>
          </w:tcPr>
          <w:p w:rsidR="003A612D" w:rsidRPr="003A612D" w:rsidRDefault="003A612D" w:rsidP="00A747CB">
            <w:pPr>
              <w:pStyle w:val="af1"/>
            </w:pPr>
          </w:p>
        </w:tc>
        <w:tc>
          <w:tcPr>
            <w:tcW w:w="856" w:type="pct"/>
            <w:vAlign w:val="center"/>
          </w:tcPr>
          <w:p w:rsidR="003A612D" w:rsidRDefault="003A612D" w:rsidP="006524B2">
            <w:pPr>
              <w:pStyle w:val="af1"/>
            </w:pPr>
          </w:p>
        </w:tc>
        <w:tc>
          <w:tcPr>
            <w:tcW w:w="1070" w:type="pct"/>
            <w:vAlign w:val="center"/>
          </w:tcPr>
          <w:p w:rsidR="003A612D" w:rsidRDefault="003A612D" w:rsidP="005D0EBD">
            <w:pPr>
              <w:pStyle w:val="af1"/>
            </w:pPr>
          </w:p>
        </w:tc>
        <w:tc>
          <w:tcPr>
            <w:tcW w:w="2286" w:type="pct"/>
            <w:vAlign w:val="center"/>
          </w:tcPr>
          <w:p w:rsidR="003A612D" w:rsidRPr="003A612D" w:rsidRDefault="003A612D" w:rsidP="003A612D">
            <w:pPr>
              <w:adjustRightInd/>
              <w:snapToGrid/>
              <w:spacing w:after="0" w:line="240" w:lineRule="auto"/>
              <w:jc w:val="left"/>
            </w:pPr>
          </w:p>
        </w:tc>
      </w:tr>
      <w:tr w:rsidR="00F133C0" w:rsidTr="00DC1C69">
        <w:trPr>
          <w:trHeight w:val="567"/>
        </w:trPr>
        <w:tc>
          <w:tcPr>
            <w:tcW w:w="788" w:type="pct"/>
            <w:vAlign w:val="center"/>
          </w:tcPr>
          <w:p w:rsidR="00F133C0" w:rsidRPr="003A612D" w:rsidRDefault="00F133C0" w:rsidP="00A747CB">
            <w:pPr>
              <w:pStyle w:val="af1"/>
            </w:pPr>
          </w:p>
        </w:tc>
        <w:tc>
          <w:tcPr>
            <w:tcW w:w="856" w:type="pct"/>
            <w:vAlign w:val="center"/>
          </w:tcPr>
          <w:p w:rsidR="00F133C0" w:rsidRDefault="00F133C0" w:rsidP="00F133C0">
            <w:pPr>
              <w:pStyle w:val="af1"/>
            </w:pPr>
          </w:p>
        </w:tc>
        <w:tc>
          <w:tcPr>
            <w:tcW w:w="1070" w:type="pct"/>
            <w:vAlign w:val="center"/>
          </w:tcPr>
          <w:p w:rsidR="00F133C0" w:rsidRDefault="00F133C0" w:rsidP="005D0EBD">
            <w:pPr>
              <w:pStyle w:val="af1"/>
            </w:pPr>
          </w:p>
        </w:tc>
        <w:tc>
          <w:tcPr>
            <w:tcW w:w="2286" w:type="pct"/>
            <w:vAlign w:val="center"/>
          </w:tcPr>
          <w:p w:rsidR="00F133C0" w:rsidRDefault="00F133C0" w:rsidP="003A612D">
            <w:pPr>
              <w:adjustRightInd/>
              <w:snapToGrid/>
              <w:spacing w:after="0" w:line="240" w:lineRule="auto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</w:p>
        </w:tc>
      </w:tr>
    </w:tbl>
    <w:p w:rsidR="00CE0F0D" w:rsidRPr="00A747CB" w:rsidRDefault="00CE0F0D" w:rsidP="00AB6BC7">
      <w:pPr>
        <w:sectPr w:rsidR="00CE0F0D" w:rsidRPr="00A747CB" w:rsidSect="00BB50C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39" w:code="9"/>
          <w:pgMar w:top="851" w:right="851" w:bottom="680" w:left="1134" w:header="851" w:footer="680" w:gutter="0"/>
          <w:pgNumType w:start="1"/>
          <w:cols w:space="425"/>
          <w:titlePg/>
          <w:docGrid w:type="lines" w:linePitch="312"/>
        </w:sectPr>
      </w:pPr>
    </w:p>
    <w:p w:rsidR="005F11E3" w:rsidRDefault="005F11E3" w:rsidP="00405505">
      <w:pPr>
        <w:pStyle w:val="afa"/>
        <w:spacing w:before="624" w:after="312"/>
      </w:pPr>
      <w:r>
        <w:rPr>
          <w:rFonts w:hint="eastAsia"/>
        </w:rPr>
        <w:lastRenderedPageBreak/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E56D6A" w:rsidRDefault="005A2871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r>
        <w:fldChar w:fldCharType="begin"/>
      </w:r>
      <w:r w:rsidR="00A9776C">
        <w:instrText xml:space="preserve"> </w:instrText>
      </w:r>
      <w:r w:rsidR="00A9776C">
        <w:rPr>
          <w:rFonts w:hint="eastAsia"/>
        </w:rPr>
        <w:instrText>TOC \o "1-3" \h \z \u</w:instrText>
      </w:r>
      <w:r w:rsidR="00A9776C">
        <w:instrText xml:space="preserve"> </w:instrText>
      </w:r>
      <w:r>
        <w:fldChar w:fldCharType="separate"/>
      </w:r>
      <w:hyperlink w:anchor="_Toc8830897" w:history="1">
        <w:r w:rsidR="00E56D6A" w:rsidRPr="00B50CF8">
          <w:rPr>
            <w:rStyle w:val="aff3"/>
            <w:noProof/>
          </w:rPr>
          <w:t>1</w:t>
        </w:r>
        <w:r w:rsidR="00E56D6A" w:rsidRPr="00B50CF8">
          <w:rPr>
            <w:rStyle w:val="aff3"/>
            <w:rFonts w:hint="eastAsia"/>
            <w:noProof/>
          </w:rPr>
          <w:t xml:space="preserve"> </w:t>
        </w:r>
        <w:r w:rsidR="00E56D6A" w:rsidRPr="00B50CF8">
          <w:rPr>
            <w:rStyle w:val="aff3"/>
            <w:rFonts w:hint="eastAsia"/>
            <w:noProof/>
          </w:rPr>
          <w:t>介绍</w:t>
        </w:r>
        <w:r w:rsidR="00E56D6A">
          <w:rPr>
            <w:noProof/>
            <w:webHidden/>
          </w:rPr>
          <w:tab/>
        </w:r>
        <w:r w:rsidR="00E56D6A">
          <w:rPr>
            <w:noProof/>
            <w:webHidden/>
          </w:rPr>
          <w:fldChar w:fldCharType="begin"/>
        </w:r>
        <w:r w:rsidR="00E56D6A">
          <w:rPr>
            <w:noProof/>
            <w:webHidden/>
          </w:rPr>
          <w:instrText xml:space="preserve"> PAGEREF _Toc8830897 \h </w:instrText>
        </w:r>
        <w:r w:rsidR="00E56D6A">
          <w:rPr>
            <w:noProof/>
            <w:webHidden/>
          </w:rPr>
        </w:r>
        <w:r w:rsidR="00E56D6A">
          <w:rPr>
            <w:noProof/>
            <w:webHidden/>
          </w:rPr>
          <w:fldChar w:fldCharType="separate"/>
        </w:r>
        <w:r w:rsidR="00E56D6A">
          <w:rPr>
            <w:noProof/>
            <w:webHidden/>
          </w:rPr>
          <w:t>2</w:t>
        </w:r>
        <w:r w:rsidR="00E56D6A">
          <w:rPr>
            <w:noProof/>
            <w:webHidden/>
          </w:rPr>
          <w:fldChar w:fldCharType="end"/>
        </w:r>
      </w:hyperlink>
    </w:p>
    <w:p w:rsidR="00E56D6A" w:rsidRDefault="00E56D6A">
      <w:pPr>
        <w:pStyle w:val="11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8830898" w:history="1">
        <w:r w:rsidRPr="00B50CF8">
          <w:rPr>
            <w:rStyle w:val="aff3"/>
            <w:noProof/>
          </w:rPr>
          <w:t>2</w:t>
        </w:r>
        <w:r w:rsidRPr="00B50CF8">
          <w:rPr>
            <w:rStyle w:val="aff3"/>
            <w:rFonts w:hint="eastAsia"/>
            <w:noProof/>
          </w:rPr>
          <w:t xml:space="preserve"> </w:t>
        </w:r>
        <w:r w:rsidRPr="00B50CF8">
          <w:rPr>
            <w:rStyle w:val="aff3"/>
            <w:rFonts w:hint="eastAsia"/>
            <w:noProof/>
          </w:rPr>
          <w:t>协议内容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_Toc8830898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6D6A" w:rsidRDefault="00E56D6A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830899" w:history="1">
        <w:r w:rsidRPr="00B50CF8">
          <w:rPr>
            <w:rStyle w:val="aff3"/>
            <w:noProof/>
          </w:rPr>
          <w:t>2.1</w:t>
        </w:r>
        <w:r w:rsidRPr="00B50CF8">
          <w:rPr>
            <w:rStyle w:val="aff3"/>
            <w:rFonts w:hint="eastAsia"/>
            <w:noProof/>
          </w:rPr>
          <w:t xml:space="preserve"> </w:t>
        </w:r>
        <w:r w:rsidRPr="00B50CF8">
          <w:rPr>
            <w:rStyle w:val="aff3"/>
            <w:rFonts w:hint="eastAsia"/>
            <w:noProof/>
          </w:rPr>
          <w:t>通讯设定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_Toc8830899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6D6A" w:rsidRDefault="00E56D6A">
      <w:pPr>
        <w:pStyle w:val="21"/>
        <w:rPr>
          <w:rFonts w:asciiTheme="minorHAnsi" w:eastAsiaTheme="minorEastAsia" w:hAnsiTheme="minorHAnsi" w:cstheme="minorBidi"/>
          <w:noProof/>
          <w:szCs w:val="22"/>
        </w:rPr>
      </w:pPr>
      <w:hyperlink w:anchor="_Toc8830900" w:history="1">
        <w:r w:rsidRPr="00B50CF8">
          <w:rPr>
            <w:rStyle w:val="aff3"/>
            <w:noProof/>
          </w:rPr>
          <w:t>2.2</w:t>
        </w:r>
        <w:r w:rsidRPr="00B50CF8">
          <w:rPr>
            <w:rStyle w:val="aff3"/>
            <w:rFonts w:hint="eastAsia"/>
            <w:noProof/>
          </w:rPr>
          <w:t xml:space="preserve"> </w:t>
        </w:r>
        <w:r>
          <w:rPr>
            <w:rStyle w:val="aff3"/>
            <w:rFonts w:hint="eastAsia"/>
            <w:noProof/>
          </w:rPr>
          <w:t>外召</w:t>
        </w:r>
        <w:r w:rsidRPr="00B50CF8">
          <w:rPr>
            <w:rStyle w:val="aff3"/>
            <w:rFonts w:hint="eastAsia"/>
            <w:noProof/>
          </w:rPr>
          <w:t>地址匹配协议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_Toc8830900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6D6A" w:rsidRDefault="00E56D6A">
      <w:pPr>
        <w:pStyle w:val="31"/>
        <w:tabs>
          <w:tab w:val="left" w:pos="168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0901" w:history="1">
        <w:r w:rsidRPr="00B50CF8">
          <w:rPr>
            <w:rStyle w:val="aff3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0CF8">
          <w:rPr>
            <w:rStyle w:val="aff3"/>
            <w:rFonts w:hint="eastAsia"/>
            <w:noProof/>
          </w:rPr>
          <w:t>主发送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_Toc8830901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6D6A" w:rsidRDefault="00E56D6A">
      <w:pPr>
        <w:pStyle w:val="31"/>
        <w:tabs>
          <w:tab w:val="left" w:pos="168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0902" w:history="1">
        <w:r w:rsidRPr="00B50CF8">
          <w:rPr>
            <w:rStyle w:val="aff3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0CF8">
          <w:rPr>
            <w:rStyle w:val="aff3"/>
            <w:rFonts w:hint="eastAsia"/>
            <w:noProof/>
          </w:rPr>
          <w:t>从机返回帧头其数据定义：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_Toc8830902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56D6A" w:rsidRDefault="00E56D6A">
      <w:pPr>
        <w:pStyle w:val="31"/>
        <w:tabs>
          <w:tab w:val="left" w:pos="168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0903" w:history="1">
        <w:r w:rsidRPr="00B50CF8">
          <w:rPr>
            <w:rStyle w:val="aff3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B50CF8">
          <w:rPr>
            <w:rStyle w:val="aff3"/>
            <w:rFonts w:hint="eastAsia"/>
            <w:noProof/>
          </w:rPr>
          <w:t>广播帧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_Toc8830903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E56D6A" w:rsidRDefault="00E56D6A">
      <w:pPr>
        <w:pStyle w:val="31"/>
        <w:tabs>
          <w:tab w:val="left" w:pos="168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8830904" w:history="1">
        <w:r w:rsidRPr="00B50CF8">
          <w:rPr>
            <w:rStyle w:val="aff3"/>
            <w:noProof/>
          </w:rPr>
          <w:t>2.2.4.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>
          <w:rPr>
            <w:rStyle w:val="aff3"/>
            <w:rFonts w:hint="eastAsia"/>
            <w:noProof/>
          </w:rPr>
          <w:t>外召</w:t>
        </w:r>
        <w:r w:rsidRPr="00B50CF8">
          <w:rPr>
            <w:rStyle w:val="aff3"/>
            <w:noProof/>
          </w:rPr>
          <w:t>CRC</w:t>
        </w:r>
        <w:r w:rsidRPr="00B50CF8">
          <w:rPr>
            <w:rStyle w:val="aff3"/>
            <w:rFonts w:hint="eastAsia"/>
            <w:noProof/>
          </w:rPr>
          <w:t>校验：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_Toc8830904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9776C" w:rsidRDefault="005A2871" w:rsidP="00E921F4">
      <w:pPr>
        <w:pStyle w:val="11"/>
      </w:pPr>
      <w:r>
        <w:fldChar w:fldCharType="end"/>
      </w:r>
    </w:p>
    <w:p w:rsidR="00B519DE" w:rsidRDefault="00B519DE">
      <w:pPr>
        <w:adjustRightInd/>
        <w:snapToGrid/>
        <w:spacing w:before="0" w:after="0" w:line="240" w:lineRule="auto"/>
        <w:jc w:val="left"/>
      </w:pPr>
      <w:r>
        <w:br w:type="page"/>
      </w:r>
    </w:p>
    <w:p w:rsidR="00BD14D2" w:rsidRDefault="00BD14D2" w:rsidP="00BD14D2">
      <w:pPr>
        <w:pStyle w:val="1"/>
      </w:pPr>
      <w:bookmarkStart w:id="0" w:name="_Toc8830897"/>
      <w:r>
        <w:rPr>
          <w:rFonts w:hint="eastAsia"/>
        </w:rPr>
        <w:lastRenderedPageBreak/>
        <w:t>介绍</w:t>
      </w:r>
      <w:bookmarkEnd w:id="0"/>
    </w:p>
    <w:p w:rsidR="00BD14D2" w:rsidRDefault="00B54DED" w:rsidP="00BD14D2">
      <w:pPr>
        <w:pStyle w:val="af5"/>
      </w:pPr>
      <w:r w:rsidRPr="00B54DED">
        <w:rPr>
          <w:rFonts w:hint="eastAsia"/>
        </w:rPr>
        <w:t>本协议适用于</w:t>
      </w:r>
      <w:r w:rsidR="00374AAE">
        <w:rPr>
          <w:rFonts w:hint="eastAsia"/>
        </w:rPr>
        <w:t>我司</w:t>
      </w:r>
      <w:r w:rsidR="00C05323">
        <w:rPr>
          <w:rFonts w:hint="eastAsia"/>
        </w:rPr>
        <w:t>电梯</w:t>
      </w:r>
      <w:r w:rsidRPr="00B54DED">
        <w:rPr>
          <w:rFonts w:hint="eastAsia"/>
        </w:rPr>
        <w:t>一体化</w:t>
      </w:r>
      <w:r w:rsidR="00C05323">
        <w:rPr>
          <w:rFonts w:hint="eastAsia"/>
        </w:rPr>
        <w:t>机中</w:t>
      </w:r>
      <w:r w:rsidR="00B17FC6">
        <w:rPr>
          <w:rFonts w:hint="eastAsia"/>
          <w:b/>
        </w:rPr>
        <w:t>一体机</w:t>
      </w:r>
      <w:r w:rsidR="00C05323" w:rsidRPr="00AB7F04">
        <w:rPr>
          <w:rFonts w:hint="eastAsia"/>
          <w:b/>
        </w:rPr>
        <w:t>与</w:t>
      </w:r>
      <w:r w:rsidR="00C21E73">
        <w:rPr>
          <w:rFonts w:hint="eastAsia"/>
          <w:b/>
        </w:rPr>
        <w:t>外</w:t>
      </w:r>
      <w:r w:rsidR="00C05323" w:rsidRPr="00AB7F04">
        <w:rPr>
          <w:rFonts w:hint="eastAsia"/>
          <w:b/>
        </w:rPr>
        <w:t>召</w:t>
      </w:r>
      <w:r w:rsidRPr="00AB7F04">
        <w:rPr>
          <w:rFonts w:hint="eastAsia"/>
          <w:b/>
        </w:rPr>
        <w:t>显示版之间</w:t>
      </w:r>
      <w:r w:rsidRPr="00B54DED">
        <w:rPr>
          <w:rFonts w:hint="eastAsia"/>
        </w:rPr>
        <w:t>的通讯</w:t>
      </w:r>
      <w:r w:rsidR="00BD14D2">
        <w:rPr>
          <w:rFonts w:hint="eastAsia"/>
        </w:rPr>
        <w:t>。</w:t>
      </w:r>
    </w:p>
    <w:p w:rsidR="00BD14D2" w:rsidRDefault="00BD14D2" w:rsidP="00BD14D2">
      <w:pPr>
        <w:pStyle w:val="1"/>
      </w:pPr>
      <w:bookmarkStart w:id="1" w:name="_Toc8830898"/>
      <w:r>
        <w:rPr>
          <w:rFonts w:hint="eastAsia"/>
        </w:rPr>
        <w:t>协议内容</w:t>
      </w:r>
      <w:bookmarkEnd w:id="1"/>
    </w:p>
    <w:p w:rsidR="00BD14D2" w:rsidRDefault="00BD14D2" w:rsidP="00BD14D2">
      <w:pPr>
        <w:pStyle w:val="af5"/>
      </w:pPr>
      <w:r w:rsidRPr="00BD14D2">
        <w:rPr>
          <w:rFonts w:hint="eastAsia"/>
        </w:rPr>
        <w:t>本通讯协议</w:t>
      </w:r>
      <w:r w:rsidR="008539E9">
        <w:rPr>
          <w:rFonts w:hint="eastAsia"/>
        </w:rPr>
        <w:t>适用于</w:t>
      </w:r>
      <w:r w:rsidR="008539E9" w:rsidRPr="008539E9">
        <w:rPr>
          <w:rFonts w:hint="eastAsia"/>
        </w:rPr>
        <w:t>深圳市海浦蒙特科技有限公司生产的</w:t>
      </w:r>
      <w:r w:rsidR="008539E9" w:rsidRPr="008539E9">
        <w:rPr>
          <w:rFonts w:hint="eastAsia"/>
        </w:rPr>
        <w:t>MONT70</w:t>
      </w:r>
      <w:r w:rsidR="008539E9">
        <w:rPr>
          <w:rFonts w:hint="eastAsia"/>
        </w:rPr>
        <w:t>系列</w:t>
      </w:r>
      <w:r w:rsidR="0083183A">
        <w:rPr>
          <w:rFonts w:hint="eastAsia"/>
        </w:rPr>
        <w:t>电梯一体化控制器与客户定制的</w:t>
      </w:r>
      <w:r w:rsidR="00E56D6A">
        <w:rPr>
          <w:rFonts w:hint="eastAsia"/>
        </w:rPr>
        <w:t>外召</w:t>
      </w:r>
      <w:r w:rsidR="0083183A">
        <w:rPr>
          <w:rFonts w:hint="eastAsia"/>
        </w:rPr>
        <w:t>板之间的通讯；主板的</w:t>
      </w:r>
      <w:r w:rsidR="00FC38A2">
        <w:rPr>
          <w:rFonts w:hint="eastAsia"/>
        </w:rPr>
        <w:t>外</w:t>
      </w:r>
      <w:r w:rsidR="00374AAE">
        <w:rPr>
          <w:rFonts w:hint="eastAsia"/>
        </w:rPr>
        <w:t>显协议</w:t>
      </w:r>
      <w:r w:rsidR="0083183A">
        <w:rPr>
          <w:rFonts w:hint="eastAsia"/>
        </w:rPr>
        <w:t>类型（</w:t>
      </w:r>
      <w:r w:rsidR="0083183A">
        <w:rPr>
          <w:rFonts w:hint="eastAsia"/>
        </w:rPr>
        <w:t>F2</w:t>
      </w:r>
      <w:r w:rsidR="00FC38A2">
        <w:rPr>
          <w:rFonts w:hint="eastAsia"/>
        </w:rPr>
        <w:t>6</w:t>
      </w:r>
      <w:r w:rsidR="0083183A">
        <w:rPr>
          <w:rFonts w:hint="eastAsia"/>
        </w:rPr>
        <w:t>.2</w:t>
      </w:r>
      <w:r w:rsidR="00FC38A2">
        <w:rPr>
          <w:rFonts w:hint="eastAsia"/>
        </w:rPr>
        <w:t>6</w:t>
      </w:r>
      <w:r w:rsidR="00014522">
        <w:rPr>
          <w:rFonts w:hint="eastAsia"/>
        </w:rPr>
        <w:t>,bit5</w:t>
      </w:r>
      <w:r w:rsidR="0083183A">
        <w:rPr>
          <w:rFonts w:hint="eastAsia"/>
        </w:rPr>
        <w:t>/bit</w:t>
      </w:r>
      <w:r w:rsidR="00014522">
        <w:rPr>
          <w:rFonts w:hint="eastAsia"/>
        </w:rPr>
        <w:t>4</w:t>
      </w:r>
      <w:r w:rsidR="0083183A">
        <w:rPr>
          <w:rFonts w:hint="eastAsia"/>
        </w:rPr>
        <w:t>/bit</w:t>
      </w:r>
      <w:r w:rsidR="00014522">
        <w:rPr>
          <w:rFonts w:hint="eastAsia"/>
        </w:rPr>
        <w:t>3</w:t>
      </w:r>
      <w:r w:rsidR="0083183A">
        <w:rPr>
          <w:rFonts w:hint="eastAsia"/>
        </w:rPr>
        <w:t xml:space="preserve"> =</w:t>
      </w:r>
      <w:r w:rsidR="00014522">
        <w:rPr>
          <w:rFonts w:hint="eastAsia"/>
        </w:rPr>
        <w:t>011</w:t>
      </w:r>
      <w:r w:rsidR="0083183A">
        <w:rPr>
          <w:rFonts w:hint="eastAsia"/>
        </w:rPr>
        <w:t>）应设置为</w:t>
      </w:r>
      <w:r w:rsidR="00014522">
        <w:rPr>
          <w:rFonts w:hint="eastAsia"/>
        </w:rPr>
        <w:t>3</w:t>
      </w:r>
      <w:r w:rsidR="0083183A">
        <w:rPr>
          <w:rFonts w:hint="eastAsia"/>
        </w:rPr>
        <w:t>，一体化控制器采用</w:t>
      </w:r>
      <w:r w:rsidR="0083183A">
        <w:rPr>
          <w:rFonts w:hint="eastAsia"/>
        </w:rPr>
        <w:t>EXXT</w:t>
      </w:r>
      <w:r w:rsidR="0083183A">
        <w:rPr>
          <w:rFonts w:hint="eastAsia"/>
        </w:rPr>
        <w:t>非标软件。</w:t>
      </w:r>
      <w:bookmarkStart w:id="2" w:name="_GoBack"/>
      <w:bookmarkEnd w:id="2"/>
    </w:p>
    <w:p w:rsidR="00BD14D2" w:rsidRDefault="00C05323" w:rsidP="00BD14D2">
      <w:pPr>
        <w:pStyle w:val="2"/>
      </w:pPr>
      <w:bookmarkStart w:id="3" w:name="_Toc8830899"/>
      <w:r>
        <w:rPr>
          <w:rFonts w:hint="eastAsia"/>
        </w:rPr>
        <w:t>通讯设定</w:t>
      </w:r>
      <w:bookmarkEnd w:id="3"/>
    </w:p>
    <w:p w:rsidR="009A542B" w:rsidRDefault="009A542B" w:rsidP="009A542B">
      <w:pPr>
        <w:pStyle w:val="af5"/>
      </w:pPr>
      <w:r w:rsidRPr="002E623D">
        <w:t>RS485</w:t>
      </w:r>
      <w:r w:rsidRPr="002E623D">
        <w:t>接口</w:t>
      </w:r>
      <w:r>
        <w:rPr>
          <w:rFonts w:hint="eastAsia"/>
        </w:rPr>
        <w:t>：</w:t>
      </w:r>
      <w:r w:rsidRPr="002E623D">
        <w:t>异步，半双工。</w:t>
      </w:r>
    </w:p>
    <w:p w:rsidR="00C05323" w:rsidRDefault="009A542B" w:rsidP="009A542B">
      <w:pPr>
        <w:pStyle w:val="af5"/>
      </w:pPr>
      <w:r>
        <w:rPr>
          <w:rFonts w:hint="eastAsia"/>
        </w:rPr>
        <w:t>数据</w:t>
      </w:r>
      <w:r w:rsidRPr="002E623D">
        <w:t>格式和波特率</w:t>
      </w:r>
      <w:r>
        <w:rPr>
          <w:rFonts w:hint="eastAsia"/>
        </w:rPr>
        <w:t>：</w:t>
      </w:r>
      <w:r w:rsidRPr="002E623D">
        <w:t>8-N-2</w:t>
      </w:r>
      <w:r>
        <w:rPr>
          <w:rFonts w:hint="eastAsia"/>
        </w:rPr>
        <w:t>，</w:t>
      </w:r>
      <w:r w:rsidR="00374AAE">
        <w:rPr>
          <w:rFonts w:hint="eastAsia"/>
        </w:rPr>
        <w:t>9600</w:t>
      </w:r>
      <w:r w:rsidRPr="002E623D">
        <w:t>bps</w:t>
      </w:r>
      <w:r w:rsidRPr="002E623D">
        <w:t>。</w:t>
      </w:r>
    </w:p>
    <w:p w:rsidR="0083183A" w:rsidRDefault="0083183A" w:rsidP="009A542B">
      <w:pPr>
        <w:pStyle w:val="af5"/>
      </w:pPr>
      <w:r>
        <w:rPr>
          <w:rFonts w:hint="eastAsia"/>
        </w:rPr>
        <w:t>主从协议：</w:t>
      </w:r>
      <w:r>
        <w:rPr>
          <w:rFonts w:hint="eastAsia"/>
        </w:rPr>
        <w:t xml:space="preserve"> </w:t>
      </w:r>
      <w:r>
        <w:rPr>
          <w:rFonts w:hint="eastAsia"/>
        </w:rPr>
        <w:t>主（</w:t>
      </w:r>
      <w:r w:rsidRPr="008539E9">
        <w:rPr>
          <w:rFonts w:hint="eastAsia"/>
        </w:rPr>
        <w:t>MONT70</w:t>
      </w:r>
      <w:r>
        <w:rPr>
          <w:rFonts w:hint="eastAsia"/>
        </w:rPr>
        <w:t>主控制板）；</w:t>
      </w:r>
      <w:r>
        <w:rPr>
          <w:rFonts w:hint="eastAsia"/>
        </w:rPr>
        <w:t xml:space="preserve"> </w:t>
      </w:r>
      <w:r>
        <w:rPr>
          <w:rFonts w:hint="eastAsia"/>
        </w:rPr>
        <w:t>从（</w:t>
      </w:r>
      <w:proofErr w:type="gramStart"/>
      <w:r w:rsidR="00E56D6A">
        <w:rPr>
          <w:rFonts w:hint="eastAsia"/>
        </w:rPr>
        <w:t>外召</w:t>
      </w:r>
      <w:r>
        <w:rPr>
          <w:rFonts w:hint="eastAsia"/>
        </w:rPr>
        <w:t>板</w:t>
      </w:r>
      <w:proofErr w:type="gramEnd"/>
      <w:r>
        <w:rPr>
          <w:rFonts w:hint="eastAsia"/>
        </w:rPr>
        <w:t>）</w:t>
      </w:r>
    </w:p>
    <w:p w:rsidR="00ED7B86" w:rsidRDefault="00ED7B86" w:rsidP="009A542B">
      <w:pPr>
        <w:pStyle w:val="af5"/>
      </w:pPr>
      <w:proofErr w:type="gramStart"/>
      <w:r>
        <w:rPr>
          <w:rFonts w:hint="eastAsia"/>
        </w:rPr>
        <w:t>断帧时间</w:t>
      </w:r>
      <w:proofErr w:type="gramEnd"/>
      <w:r>
        <w:rPr>
          <w:rFonts w:hint="eastAsia"/>
        </w:rPr>
        <w:t>：</w:t>
      </w:r>
      <w:r>
        <w:rPr>
          <w:rFonts w:hint="eastAsia"/>
        </w:rPr>
        <w:t>4~5ms</w:t>
      </w:r>
      <w:r>
        <w:rPr>
          <w:rFonts w:hint="eastAsia"/>
        </w:rPr>
        <w:t>；即</w:t>
      </w:r>
      <w:r>
        <w:rPr>
          <w:rFonts w:hint="eastAsia"/>
        </w:rPr>
        <w:t xml:space="preserve"> 4~5ms </w:t>
      </w:r>
      <w:r>
        <w:rPr>
          <w:rFonts w:hint="eastAsia"/>
        </w:rPr>
        <w:t>没有收到数据了，则为一完整数据。</w:t>
      </w:r>
    </w:p>
    <w:p w:rsidR="00AC02AF" w:rsidRDefault="00E56D6A" w:rsidP="008E68F9">
      <w:pPr>
        <w:pStyle w:val="2"/>
      </w:pPr>
      <w:bookmarkStart w:id="4" w:name="_Toc8830900"/>
      <w:proofErr w:type="gramStart"/>
      <w:r>
        <w:rPr>
          <w:rFonts w:hint="eastAsia"/>
        </w:rPr>
        <w:t>外召</w:t>
      </w:r>
      <w:r w:rsidR="0083183A" w:rsidRPr="0083183A">
        <w:rPr>
          <w:rFonts w:hint="eastAsia"/>
        </w:rPr>
        <w:t>地址</w:t>
      </w:r>
      <w:proofErr w:type="gramEnd"/>
      <w:r w:rsidR="0083183A" w:rsidRPr="0083183A">
        <w:rPr>
          <w:rFonts w:hint="eastAsia"/>
        </w:rPr>
        <w:t>匹配协议</w:t>
      </w:r>
      <w:bookmarkEnd w:id="4"/>
    </w:p>
    <w:p w:rsidR="008E68F9" w:rsidRDefault="008E68F9" w:rsidP="008E68F9">
      <w:pPr>
        <w:pStyle w:val="3"/>
      </w:pPr>
      <w:bookmarkStart w:id="5" w:name="_Toc8830901"/>
      <w:r>
        <w:rPr>
          <w:rFonts w:hint="eastAsia"/>
        </w:rPr>
        <w:t>主发送</w:t>
      </w:r>
      <w:bookmarkEnd w:id="5"/>
    </w:p>
    <w:p w:rsidR="00ED7B86" w:rsidRPr="00ED7B86" w:rsidRDefault="00ED7B86" w:rsidP="00ED7B86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9"/>
        <w:gridCol w:w="2060"/>
        <w:gridCol w:w="1894"/>
        <w:gridCol w:w="2089"/>
        <w:gridCol w:w="1986"/>
      </w:tblGrid>
      <w:tr w:rsidR="000D03F0" w:rsidTr="00840639">
        <w:tc>
          <w:tcPr>
            <w:tcW w:w="2109" w:type="dxa"/>
          </w:tcPr>
          <w:p w:rsidR="000D03F0" w:rsidRDefault="000D03F0" w:rsidP="00840639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3954" w:type="dxa"/>
            <w:gridSpan w:val="2"/>
          </w:tcPr>
          <w:p w:rsidR="000D03F0" w:rsidRPr="008E68F9" w:rsidRDefault="000D03F0" w:rsidP="00840639">
            <w:r>
              <w:rPr>
                <w:rFonts w:hint="eastAsia"/>
              </w:rPr>
              <w:t>数据</w:t>
            </w:r>
          </w:p>
        </w:tc>
        <w:tc>
          <w:tcPr>
            <w:tcW w:w="4075" w:type="dxa"/>
            <w:gridSpan w:val="2"/>
          </w:tcPr>
          <w:p w:rsidR="000D03F0" w:rsidRPr="008E68F9" w:rsidRDefault="000D03F0" w:rsidP="00840639">
            <w:r w:rsidRPr="008E68F9">
              <w:rPr>
                <w:rFonts w:hint="eastAsia"/>
              </w:rPr>
              <w:t xml:space="preserve">CRC </w:t>
            </w:r>
            <w:r w:rsidRPr="008E68F9">
              <w:rPr>
                <w:rFonts w:hint="eastAsia"/>
              </w:rPr>
              <w:t>校验码</w:t>
            </w:r>
          </w:p>
        </w:tc>
      </w:tr>
      <w:tr w:rsidR="000D03F0" w:rsidTr="000D03F0">
        <w:tc>
          <w:tcPr>
            <w:tcW w:w="2109" w:type="dxa"/>
          </w:tcPr>
          <w:p w:rsidR="000D03F0" w:rsidRDefault="000D03F0" w:rsidP="008E68F9"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2060" w:type="dxa"/>
          </w:tcPr>
          <w:p w:rsidR="000D03F0" w:rsidRPr="001C0132" w:rsidRDefault="000D03F0" w:rsidP="00840639">
            <w:r>
              <w:rPr>
                <w:rFonts w:hint="eastAsia"/>
              </w:rPr>
              <w:t>Byte2</w:t>
            </w:r>
          </w:p>
        </w:tc>
        <w:tc>
          <w:tcPr>
            <w:tcW w:w="1894" w:type="dxa"/>
          </w:tcPr>
          <w:p w:rsidR="000D03F0" w:rsidRDefault="000D03F0" w:rsidP="000D03F0"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2089" w:type="dxa"/>
          </w:tcPr>
          <w:p w:rsidR="000D03F0" w:rsidRDefault="000D03F0" w:rsidP="000D03F0"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986" w:type="dxa"/>
          </w:tcPr>
          <w:p w:rsidR="000D03F0" w:rsidRDefault="000D03F0" w:rsidP="000D03F0">
            <w:r>
              <w:t>B</w:t>
            </w:r>
            <w:r>
              <w:rPr>
                <w:rFonts w:hint="eastAsia"/>
              </w:rPr>
              <w:t>yte5</w:t>
            </w:r>
          </w:p>
        </w:tc>
      </w:tr>
    </w:tbl>
    <w:p w:rsidR="008E68F9" w:rsidRDefault="008E68F9" w:rsidP="008E68F9">
      <w:pPr>
        <w:pStyle w:val="affe"/>
      </w:pPr>
    </w:p>
    <w:p w:rsidR="000D03F0" w:rsidRPr="000A2DBD" w:rsidRDefault="000D03F0" w:rsidP="000D03F0">
      <w:pPr>
        <w:pStyle w:val="affe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>BYTE1:</w:t>
      </w:r>
      <w:r w:rsidRPr="000A2DBD">
        <w:rPr>
          <w:rFonts w:hint="eastAsia"/>
          <w:b w:val="0"/>
          <w:sz w:val="21"/>
        </w:rPr>
        <w:t>发送头地址</w:t>
      </w:r>
      <w:r w:rsidRPr="000A2DBD">
        <w:rPr>
          <w:rFonts w:hint="eastAsia"/>
          <w:b w:val="0"/>
          <w:sz w:val="21"/>
        </w:rPr>
        <w:t xml:space="preserve"> </w:t>
      </w:r>
      <w:r w:rsidRPr="000A2DBD">
        <w:rPr>
          <w:rFonts w:hint="eastAsia"/>
          <w:b w:val="0"/>
          <w:sz w:val="21"/>
        </w:rPr>
        <w:t>例如</w:t>
      </w:r>
      <w:r w:rsidRPr="000A2DBD">
        <w:rPr>
          <w:rFonts w:hint="eastAsia"/>
          <w:b w:val="0"/>
          <w:sz w:val="21"/>
        </w:rPr>
        <w:t xml:space="preserve"> 0x01</w:t>
      </w:r>
      <w:r w:rsidRPr="000A2DBD">
        <w:rPr>
          <w:rFonts w:hint="eastAsia"/>
          <w:b w:val="0"/>
          <w:sz w:val="21"/>
        </w:rPr>
        <w:t>。</w:t>
      </w:r>
      <w:r w:rsidRPr="000A2DBD">
        <w:rPr>
          <w:rFonts w:hint="eastAsia"/>
          <w:b w:val="0"/>
          <w:sz w:val="21"/>
        </w:rPr>
        <w:t xml:space="preserve"> </w:t>
      </w:r>
    </w:p>
    <w:p w:rsidR="000D03F0" w:rsidRPr="000A2DBD" w:rsidRDefault="000D03F0" w:rsidP="000D03F0">
      <w:pPr>
        <w:pStyle w:val="affe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BYTE2: </w:t>
      </w:r>
      <w:r w:rsidRPr="000A2DBD">
        <w:rPr>
          <w:rFonts w:hint="eastAsia"/>
          <w:b w:val="0"/>
          <w:sz w:val="21"/>
        </w:rPr>
        <w:t>其中：</w:t>
      </w:r>
      <w:r w:rsidRPr="000A2DBD">
        <w:rPr>
          <w:rFonts w:hint="eastAsia"/>
          <w:b w:val="0"/>
          <w:sz w:val="21"/>
        </w:rPr>
        <w:t xml:space="preserve"> </w:t>
      </w:r>
    </w:p>
    <w:p w:rsidR="000D03F0" w:rsidRPr="000A2DBD" w:rsidRDefault="000D03F0" w:rsidP="000A2DBD">
      <w:pPr>
        <w:pStyle w:val="affe"/>
        <w:ind w:firstLine="420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Bit0 </w:t>
      </w:r>
      <w:r w:rsidRPr="000A2DBD">
        <w:rPr>
          <w:rFonts w:hint="eastAsia"/>
          <w:b w:val="0"/>
          <w:sz w:val="21"/>
        </w:rPr>
        <w:t>位：</w:t>
      </w:r>
      <w:r w:rsidRPr="000A2DBD">
        <w:rPr>
          <w:rFonts w:hint="eastAsia"/>
          <w:b w:val="0"/>
          <w:sz w:val="21"/>
        </w:rPr>
        <w:t xml:space="preserve"> </w:t>
      </w:r>
      <w:r w:rsidRPr="000A2DBD">
        <w:rPr>
          <w:rFonts w:hint="eastAsia"/>
          <w:b w:val="0"/>
          <w:sz w:val="21"/>
        </w:rPr>
        <w:t>置</w:t>
      </w:r>
      <w:r w:rsidRPr="000A2DBD">
        <w:rPr>
          <w:rFonts w:hint="eastAsia"/>
          <w:b w:val="0"/>
          <w:sz w:val="21"/>
        </w:rPr>
        <w:t xml:space="preserve"> 1 </w:t>
      </w:r>
      <w:r w:rsidRPr="000A2DBD">
        <w:rPr>
          <w:rFonts w:hint="eastAsia"/>
          <w:b w:val="0"/>
          <w:sz w:val="21"/>
        </w:rPr>
        <w:t>上行灯亮；清零</w:t>
      </w:r>
      <w:r w:rsidRPr="000A2DBD">
        <w:rPr>
          <w:rFonts w:hint="eastAsia"/>
          <w:b w:val="0"/>
          <w:sz w:val="21"/>
        </w:rPr>
        <w:t xml:space="preserve"> </w:t>
      </w:r>
      <w:r w:rsidRPr="000A2DBD">
        <w:rPr>
          <w:rFonts w:hint="eastAsia"/>
          <w:b w:val="0"/>
          <w:sz w:val="21"/>
        </w:rPr>
        <w:t>上行灯灭</w:t>
      </w:r>
      <w:r w:rsidRPr="000A2DBD">
        <w:rPr>
          <w:rFonts w:hint="eastAsia"/>
          <w:b w:val="0"/>
          <w:sz w:val="21"/>
        </w:rPr>
        <w:t xml:space="preserve"> </w:t>
      </w:r>
    </w:p>
    <w:p w:rsidR="000D03F0" w:rsidRPr="000A2DBD" w:rsidRDefault="000D03F0" w:rsidP="000A2DBD">
      <w:pPr>
        <w:pStyle w:val="affe"/>
        <w:ind w:firstLine="420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Bit1 </w:t>
      </w:r>
      <w:r w:rsidRPr="000A2DBD">
        <w:rPr>
          <w:rFonts w:hint="eastAsia"/>
          <w:b w:val="0"/>
          <w:sz w:val="21"/>
        </w:rPr>
        <w:t>位：</w:t>
      </w:r>
      <w:r w:rsidRPr="000A2DBD">
        <w:rPr>
          <w:rFonts w:hint="eastAsia"/>
          <w:b w:val="0"/>
          <w:sz w:val="21"/>
        </w:rPr>
        <w:t xml:space="preserve"> </w:t>
      </w:r>
      <w:r w:rsidRPr="000A2DBD">
        <w:rPr>
          <w:rFonts w:hint="eastAsia"/>
          <w:b w:val="0"/>
          <w:sz w:val="21"/>
        </w:rPr>
        <w:t>置</w:t>
      </w:r>
      <w:r w:rsidRPr="000A2DBD">
        <w:rPr>
          <w:rFonts w:hint="eastAsia"/>
          <w:b w:val="0"/>
          <w:sz w:val="21"/>
        </w:rPr>
        <w:t xml:space="preserve"> 1 </w:t>
      </w:r>
      <w:r w:rsidRPr="000A2DBD">
        <w:rPr>
          <w:rFonts w:hint="eastAsia"/>
          <w:b w:val="0"/>
          <w:sz w:val="21"/>
        </w:rPr>
        <w:t>下行灯亮；清零</w:t>
      </w:r>
      <w:r w:rsidRPr="000A2DBD">
        <w:rPr>
          <w:rFonts w:hint="eastAsia"/>
          <w:b w:val="0"/>
          <w:sz w:val="21"/>
        </w:rPr>
        <w:t xml:space="preserve"> </w:t>
      </w:r>
      <w:r w:rsidRPr="000A2DBD">
        <w:rPr>
          <w:rFonts w:hint="eastAsia"/>
          <w:b w:val="0"/>
          <w:sz w:val="21"/>
        </w:rPr>
        <w:t>下行灯灭</w:t>
      </w:r>
      <w:r w:rsidRPr="000A2DBD">
        <w:rPr>
          <w:rFonts w:hint="eastAsia"/>
          <w:b w:val="0"/>
          <w:sz w:val="21"/>
        </w:rPr>
        <w:t xml:space="preserve"> </w:t>
      </w:r>
    </w:p>
    <w:p w:rsidR="000D03F0" w:rsidRPr="000A2DBD" w:rsidRDefault="000D03F0" w:rsidP="000A2DBD">
      <w:pPr>
        <w:pStyle w:val="affe"/>
        <w:ind w:firstLine="420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Bit2 </w:t>
      </w:r>
      <w:r w:rsidRPr="000A2DBD">
        <w:rPr>
          <w:rFonts w:hint="eastAsia"/>
          <w:b w:val="0"/>
          <w:sz w:val="21"/>
        </w:rPr>
        <w:t>位：</w:t>
      </w:r>
      <w:r w:rsidRPr="000A2DBD">
        <w:rPr>
          <w:rFonts w:hint="eastAsia"/>
          <w:b w:val="0"/>
          <w:sz w:val="21"/>
        </w:rPr>
        <w:t xml:space="preserve"> </w:t>
      </w:r>
      <w:r w:rsidRPr="000A2DBD">
        <w:rPr>
          <w:rFonts w:hint="eastAsia"/>
          <w:b w:val="0"/>
          <w:sz w:val="21"/>
        </w:rPr>
        <w:t>置</w:t>
      </w:r>
      <w:r w:rsidRPr="000A2DBD">
        <w:rPr>
          <w:rFonts w:hint="eastAsia"/>
          <w:b w:val="0"/>
          <w:sz w:val="21"/>
        </w:rPr>
        <w:t xml:space="preserve"> 1 </w:t>
      </w:r>
      <w:r w:rsidRPr="000A2DBD">
        <w:rPr>
          <w:rFonts w:hint="eastAsia"/>
          <w:b w:val="0"/>
          <w:sz w:val="21"/>
        </w:rPr>
        <w:t>电梯状态显示屏显示电机故障码</w:t>
      </w:r>
      <w:r w:rsidRPr="000A2DBD">
        <w:rPr>
          <w:rFonts w:hint="eastAsia"/>
          <w:b w:val="0"/>
          <w:sz w:val="21"/>
        </w:rPr>
        <w:t xml:space="preserve"> </w:t>
      </w:r>
    </w:p>
    <w:p w:rsidR="000D03F0" w:rsidRPr="000A2DBD" w:rsidRDefault="000D03F0" w:rsidP="000A2DBD">
      <w:pPr>
        <w:pStyle w:val="affe"/>
        <w:ind w:firstLine="420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Bit3 </w:t>
      </w:r>
      <w:r w:rsidRPr="000A2DBD">
        <w:rPr>
          <w:rFonts w:hint="eastAsia"/>
          <w:b w:val="0"/>
          <w:sz w:val="21"/>
        </w:rPr>
        <w:t>位：</w:t>
      </w:r>
      <w:r w:rsidRPr="000A2DBD">
        <w:rPr>
          <w:rFonts w:hint="eastAsia"/>
          <w:b w:val="0"/>
          <w:sz w:val="21"/>
        </w:rPr>
        <w:t xml:space="preserve"> </w:t>
      </w:r>
      <w:r w:rsidR="000A2DBD">
        <w:rPr>
          <w:rFonts w:hint="eastAsia"/>
          <w:b w:val="0"/>
          <w:sz w:val="21"/>
        </w:rPr>
        <w:t>保留</w:t>
      </w:r>
    </w:p>
    <w:p w:rsidR="008E68F9" w:rsidRPr="000A2DBD" w:rsidRDefault="000D03F0" w:rsidP="000A2DBD">
      <w:pPr>
        <w:pStyle w:val="affe"/>
        <w:ind w:firstLine="420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Bit4 </w:t>
      </w:r>
      <w:r w:rsidRPr="000A2DBD">
        <w:rPr>
          <w:rFonts w:hint="eastAsia"/>
          <w:b w:val="0"/>
          <w:sz w:val="21"/>
        </w:rPr>
        <w:t>位：</w:t>
      </w:r>
      <w:r w:rsidRPr="000A2DBD">
        <w:rPr>
          <w:rFonts w:hint="eastAsia"/>
          <w:b w:val="0"/>
          <w:sz w:val="21"/>
        </w:rPr>
        <w:t xml:space="preserve"> </w:t>
      </w:r>
      <w:r w:rsidRPr="000A2DBD">
        <w:rPr>
          <w:rFonts w:hint="eastAsia"/>
          <w:b w:val="0"/>
          <w:sz w:val="21"/>
        </w:rPr>
        <w:t>置</w:t>
      </w:r>
      <w:r w:rsidRPr="000A2DBD">
        <w:rPr>
          <w:rFonts w:hint="eastAsia"/>
          <w:b w:val="0"/>
          <w:sz w:val="21"/>
        </w:rPr>
        <w:t xml:space="preserve"> 1 </w:t>
      </w:r>
      <w:r w:rsidRPr="000A2DBD">
        <w:rPr>
          <w:rFonts w:hint="eastAsia"/>
          <w:b w:val="0"/>
          <w:sz w:val="21"/>
        </w:rPr>
        <w:t>满载指示灯亮；清零满载指示灯</w:t>
      </w:r>
      <w:proofErr w:type="gramStart"/>
      <w:r w:rsidRPr="000A2DBD">
        <w:rPr>
          <w:rFonts w:hint="eastAsia"/>
          <w:b w:val="0"/>
          <w:sz w:val="21"/>
        </w:rPr>
        <w:t>灭</w:t>
      </w:r>
      <w:proofErr w:type="gramEnd"/>
    </w:p>
    <w:p w:rsidR="008E68F9" w:rsidRPr="000A2DBD" w:rsidRDefault="000D03F0" w:rsidP="000A2DBD">
      <w:pPr>
        <w:pStyle w:val="affe"/>
        <w:ind w:firstLine="420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Bit5 </w:t>
      </w:r>
      <w:r w:rsidRPr="000A2DBD">
        <w:rPr>
          <w:rFonts w:hint="eastAsia"/>
          <w:b w:val="0"/>
          <w:sz w:val="21"/>
        </w:rPr>
        <w:t>位：</w:t>
      </w:r>
      <w:r w:rsidRPr="000A2DBD">
        <w:rPr>
          <w:rFonts w:hint="eastAsia"/>
          <w:b w:val="0"/>
          <w:sz w:val="21"/>
        </w:rPr>
        <w:t xml:space="preserve"> </w:t>
      </w:r>
      <w:r w:rsidRPr="000A2DBD">
        <w:rPr>
          <w:rFonts w:hint="eastAsia"/>
          <w:b w:val="0"/>
          <w:sz w:val="21"/>
        </w:rPr>
        <w:t>置</w:t>
      </w:r>
      <w:r w:rsidRPr="000A2DBD">
        <w:rPr>
          <w:rFonts w:hint="eastAsia"/>
          <w:b w:val="0"/>
          <w:sz w:val="21"/>
        </w:rPr>
        <w:t xml:space="preserve"> 1:INS </w:t>
      </w:r>
      <w:r w:rsidRPr="000A2DBD">
        <w:rPr>
          <w:rFonts w:hint="eastAsia"/>
          <w:b w:val="0"/>
          <w:sz w:val="21"/>
        </w:rPr>
        <w:t>检修</w:t>
      </w:r>
    </w:p>
    <w:p w:rsidR="000D03F0" w:rsidRPr="000A2DBD" w:rsidRDefault="000D03F0" w:rsidP="000A2DBD">
      <w:pPr>
        <w:pStyle w:val="affe"/>
        <w:ind w:firstLine="420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Bit6 </w:t>
      </w:r>
      <w:r w:rsidRPr="000A2DBD">
        <w:rPr>
          <w:rFonts w:hint="eastAsia"/>
          <w:b w:val="0"/>
          <w:sz w:val="21"/>
        </w:rPr>
        <w:t>位：</w:t>
      </w:r>
      <w:r w:rsidRPr="000A2DBD">
        <w:rPr>
          <w:rFonts w:hint="eastAsia"/>
          <w:b w:val="0"/>
          <w:sz w:val="21"/>
        </w:rPr>
        <w:t xml:space="preserve"> </w:t>
      </w:r>
      <w:r w:rsidRPr="000A2DBD">
        <w:rPr>
          <w:rFonts w:hint="eastAsia"/>
          <w:b w:val="0"/>
          <w:sz w:val="21"/>
        </w:rPr>
        <w:t>置</w:t>
      </w:r>
      <w:r w:rsidR="000A2DBD" w:rsidRPr="000A2DBD">
        <w:rPr>
          <w:rFonts w:hint="eastAsia"/>
          <w:b w:val="0"/>
          <w:sz w:val="21"/>
        </w:rPr>
        <w:t xml:space="preserve"> 1:</w:t>
      </w:r>
      <w:r w:rsidR="000A2DBD" w:rsidRPr="000A2DBD">
        <w:rPr>
          <w:rFonts w:hint="eastAsia"/>
          <w:b w:val="0"/>
          <w:sz w:val="21"/>
        </w:rPr>
        <w:t>消防模式</w:t>
      </w:r>
    </w:p>
    <w:p w:rsidR="000D03F0" w:rsidRPr="000A2DBD" w:rsidRDefault="000D03F0" w:rsidP="000A2DBD">
      <w:pPr>
        <w:pStyle w:val="affe"/>
        <w:ind w:firstLine="420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Bit7 </w:t>
      </w:r>
      <w:r w:rsidRPr="000A2DBD">
        <w:rPr>
          <w:rFonts w:hint="eastAsia"/>
          <w:b w:val="0"/>
          <w:sz w:val="21"/>
        </w:rPr>
        <w:t>位：</w:t>
      </w:r>
      <w:r w:rsidRPr="000A2DBD">
        <w:rPr>
          <w:rFonts w:hint="eastAsia"/>
          <w:b w:val="0"/>
          <w:sz w:val="21"/>
        </w:rPr>
        <w:t xml:space="preserve"> </w:t>
      </w:r>
      <w:r w:rsidRPr="000A2DBD">
        <w:rPr>
          <w:rFonts w:hint="eastAsia"/>
          <w:b w:val="0"/>
          <w:sz w:val="21"/>
        </w:rPr>
        <w:t>置</w:t>
      </w:r>
      <w:r w:rsidR="000A2DBD" w:rsidRPr="000A2DBD">
        <w:rPr>
          <w:rFonts w:hint="eastAsia"/>
          <w:b w:val="0"/>
          <w:sz w:val="21"/>
        </w:rPr>
        <w:t xml:space="preserve"> 1:</w:t>
      </w:r>
      <w:r w:rsidR="000A2DBD" w:rsidRPr="000A2DBD">
        <w:rPr>
          <w:rFonts w:hint="eastAsia"/>
          <w:b w:val="0"/>
          <w:sz w:val="21"/>
        </w:rPr>
        <w:t>锁梯</w:t>
      </w:r>
    </w:p>
    <w:p w:rsidR="000D03F0" w:rsidRPr="000A2DBD" w:rsidRDefault="000D03F0" w:rsidP="008E68F9">
      <w:pPr>
        <w:pStyle w:val="affe"/>
        <w:rPr>
          <w:b w:val="0"/>
          <w:sz w:val="21"/>
        </w:rPr>
      </w:pPr>
    </w:p>
    <w:p w:rsidR="000D03F0" w:rsidRPr="000A2DBD" w:rsidRDefault="000D03F0" w:rsidP="000D03F0">
      <w:pPr>
        <w:pStyle w:val="affe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BYTE3: </w:t>
      </w:r>
      <w:r w:rsidR="00ED7B86">
        <w:rPr>
          <w:rFonts w:hint="eastAsia"/>
          <w:b w:val="0"/>
          <w:sz w:val="21"/>
        </w:rPr>
        <w:t xml:space="preserve"> </w:t>
      </w:r>
      <w:r w:rsidR="00ED7B86">
        <w:rPr>
          <w:rFonts w:hint="eastAsia"/>
          <w:b w:val="0"/>
          <w:sz w:val="21"/>
        </w:rPr>
        <w:t>保留</w:t>
      </w:r>
    </w:p>
    <w:p w:rsidR="000D03F0" w:rsidRPr="000A2DBD" w:rsidRDefault="000D03F0" w:rsidP="000D03F0">
      <w:pPr>
        <w:pStyle w:val="affe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BYTE4: </w:t>
      </w:r>
      <w:r w:rsidRPr="000A2DBD">
        <w:rPr>
          <w:rFonts w:hint="eastAsia"/>
          <w:b w:val="0"/>
          <w:sz w:val="21"/>
        </w:rPr>
        <w:t>此为前三字节</w:t>
      </w:r>
      <w:r w:rsidRPr="000A2DBD">
        <w:rPr>
          <w:rFonts w:hint="eastAsia"/>
          <w:b w:val="0"/>
          <w:sz w:val="21"/>
        </w:rPr>
        <w:t xml:space="preserve"> CRC16 </w:t>
      </w:r>
      <w:r w:rsidRPr="000A2DBD">
        <w:rPr>
          <w:rFonts w:hint="eastAsia"/>
          <w:b w:val="0"/>
          <w:sz w:val="21"/>
        </w:rPr>
        <w:t>校验后得到校验码的低字节数</w:t>
      </w:r>
      <w:r w:rsidRPr="000A2DBD">
        <w:rPr>
          <w:rFonts w:hint="eastAsia"/>
          <w:b w:val="0"/>
          <w:sz w:val="21"/>
        </w:rPr>
        <w:t>,</w:t>
      </w:r>
      <w:r w:rsidRPr="000A2DBD">
        <w:rPr>
          <w:rFonts w:hint="eastAsia"/>
          <w:b w:val="0"/>
          <w:sz w:val="21"/>
        </w:rPr>
        <w:t>异或</w:t>
      </w:r>
      <w:r w:rsidRPr="000A2DBD">
        <w:rPr>
          <w:rFonts w:hint="eastAsia"/>
          <w:b w:val="0"/>
          <w:sz w:val="21"/>
        </w:rPr>
        <w:t xml:space="preserve"> 0X70</w:t>
      </w:r>
    </w:p>
    <w:p w:rsidR="000D03F0" w:rsidRPr="000A2DBD" w:rsidRDefault="000D03F0" w:rsidP="000D03F0">
      <w:pPr>
        <w:pStyle w:val="affe"/>
        <w:rPr>
          <w:b w:val="0"/>
          <w:sz w:val="21"/>
        </w:rPr>
      </w:pPr>
      <w:r w:rsidRPr="000A2DBD">
        <w:rPr>
          <w:rFonts w:hint="eastAsia"/>
          <w:b w:val="0"/>
          <w:sz w:val="21"/>
        </w:rPr>
        <w:t xml:space="preserve">BYTE5: </w:t>
      </w:r>
      <w:r w:rsidRPr="000A2DBD">
        <w:rPr>
          <w:rFonts w:hint="eastAsia"/>
          <w:b w:val="0"/>
          <w:sz w:val="21"/>
        </w:rPr>
        <w:t>此为前三字节</w:t>
      </w:r>
      <w:r w:rsidRPr="000A2DBD">
        <w:rPr>
          <w:rFonts w:hint="eastAsia"/>
          <w:b w:val="0"/>
          <w:sz w:val="21"/>
        </w:rPr>
        <w:t xml:space="preserve"> CRC16 </w:t>
      </w:r>
      <w:r w:rsidRPr="000A2DBD">
        <w:rPr>
          <w:rFonts w:hint="eastAsia"/>
          <w:b w:val="0"/>
          <w:sz w:val="21"/>
        </w:rPr>
        <w:t>校验后得到校验码的高字节数</w:t>
      </w:r>
    </w:p>
    <w:p w:rsidR="000A4065" w:rsidRPr="000A2DBD" w:rsidRDefault="0026321F" w:rsidP="003027CD">
      <w:pPr>
        <w:pStyle w:val="3"/>
        <w:rPr>
          <w:rFonts w:cs="Times New Roman"/>
          <w:b w:val="0"/>
          <w:kern w:val="2"/>
          <w:szCs w:val="20"/>
        </w:rPr>
      </w:pPr>
      <w:bookmarkStart w:id="6" w:name="_Toc8830902"/>
      <w:r w:rsidRPr="000A2DBD">
        <w:rPr>
          <w:rFonts w:cs="Times New Roman" w:hint="eastAsia"/>
          <w:b w:val="0"/>
          <w:kern w:val="2"/>
          <w:szCs w:val="20"/>
        </w:rPr>
        <w:t>从机</w:t>
      </w:r>
      <w:proofErr w:type="gramStart"/>
      <w:r w:rsidRPr="000A2DBD">
        <w:rPr>
          <w:rFonts w:cs="Times New Roman" w:hint="eastAsia"/>
          <w:b w:val="0"/>
          <w:kern w:val="2"/>
          <w:szCs w:val="20"/>
        </w:rPr>
        <w:t>返回帧头其</w:t>
      </w:r>
      <w:proofErr w:type="gramEnd"/>
      <w:r w:rsidRPr="000A2DBD">
        <w:rPr>
          <w:rFonts w:cs="Times New Roman" w:hint="eastAsia"/>
          <w:b w:val="0"/>
          <w:kern w:val="2"/>
          <w:szCs w:val="20"/>
        </w:rPr>
        <w:t>数据</w:t>
      </w:r>
      <w:r w:rsidR="001C0132" w:rsidRPr="000A2DBD">
        <w:rPr>
          <w:rFonts w:cs="Times New Roman" w:hint="eastAsia"/>
          <w:b w:val="0"/>
          <w:kern w:val="2"/>
          <w:szCs w:val="20"/>
        </w:rPr>
        <w:t>定义</w:t>
      </w:r>
      <w:r w:rsidR="000A4065" w:rsidRPr="000A2DBD">
        <w:rPr>
          <w:rFonts w:cs="Times New Roman" w:hint="eastAsia"/>
          <w:b w:val="0"/>
          <w:kern w:val="2"/>
          <w:szCs w:val="20"/>
        </w:rPr>
        <w:t>：</w:t>
      </w:r>
      <w:bookmarkEnd w:id="6"/>
    </w:p>
    <w:p w:rsidR="00AC02AF" w:rsidRDefault="00AC02AF" w:rsidP="00AC02AF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9"/>
        <w:gridCol w:w="2060"/>
        <w:gridCol w:w="1894"/>
        <w:gridCol w:w="2089"/>
        <w:gridCol w:w="1986"/>
      </w:tblGrid>
      <w:tr w:rsidR="00ED7B86" w:rsidTr="00840639">
        <w:tc>
          <w:tcPr>
            <w:tcW w:w="2109" w:type="dxa"/>
          </w:tcPr>
          <w:p w:rsidR="00ED7B86" w:rsidRDefault="00ED7B86" w:rsidP="00840639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3954" w:type="dxa"/>
            <w:gridSpan w:val="2"/>
          </w:tcPr>
          <w:p w:rsidR="00ED7B86" w:rsidRPr="008E68F9" w:rsidRDefault="00ED7B86" w:rsidP="00840639">
            <w:r>
              <w:rPr>
                <w:rFonts w:hint="eastAsia"/>
              </w:rPr>
              <w:t>数据</w:t>
            </w:r>
          </w:p>
        </w:tc>
        <w:tc>
          <w:tcPr>
            <w:tcW w:w="4075" w:type="dxa"/>
            <w:gridSpan w:val="2"/>
          </w:tcPr>
          <w:p w:rsidR="00ED7B86" w:rsidRPr="008E68F9" w:rsidRDefault="00ED7B86" w:rsidP="00840639">
            <w:r w:rsidRPr="008E68F9">
              <w:rPr>
                <w:rFonts w:hint="eastAsia"/>
              </w:rPr>
              <w:t xml:space="preserve">CRC </w:t>
            </w:r>
            <w:r w:rsidRPr="008E68F9">
              <w:rPr>
                <w:rFonts w:hint="eastAsia"/>
              </w:rPr>
              <w:t>校验码</w:t>
            </w:r>
          </w:p>
        </w:tc>
      </w:tr>
      <w:tr w:rsidR="00ED7B86" w:rsidTr="00840639">
        <w:tc>
          <w:tcPr>
            <w:tcW w:w="2109" w:type="dxa"/>
          </w:tcPr>
          <w:p w:rsidR="00ED7B86" w:rsidRDefault="00ED7B86" w:rsidP="00840639"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2060" w:type="dxa"/>
          </w:tcPr>
          <w:p w:rsidR="00ED7B86" w:rsidRPr="001C0132" w:rsidRDefault="00ED7B86" w:rsidP="00840639">
            <w:r>
              <w:rPr>
                <w:rFonts w:hint="eastAsia"/>
              </w:rPr>
              <w:t>Byte2</w:t>
            </w:r>
          </w:p>
        </w:tc>
        <w:tc>
          <w:tcPr>
            <w:tcW w:w="1894" w:type="dxa"/>
          </w:tcPr>
          <w:p w:rsidR="00ED7B86" w:rsidRDefault="00ED7B86" w:rsidP="00840639"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2089" w:type="dxa"/>
          </w:tcPr>
          <w:p w:rsidR="00ED7B86" w:rsidRDefault="00ED7B86" w:rsidP="00840639"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986" w:type="dxa"/>
          </w:tcPr>
          <w:p w:rsidR="00ED7B86" w:rsidRDefault="00ED7B86" w:rsidP="00840639">
            <w:r>
              <w:t>B</w:t>
            </w:r>
            <w:r>
              <w:rPr>
                <w:rFonts w:hint="eastAsia"/>
              </w:rPr>
              <w:t>yte5</w:t>
            </w:r>
          </w:p>
        </w:tc>
      </w:tr>
    </w:tbl>
    <w:p w:rsidR="00925261" w:rsidRDefault="00ED7B86" w:rsidP="00ED7B86">
      <w:proofErr w:type="gramStart"/>
      <w:r>
        <w:rPr>
          <w:rFonts w:hint="eastAsia"/>
        </w:rPr>
        <w:lastRenderedPageBreak/>
        <w:t>外召盒</w:t>
      </w:r>
      <w:proofErr w:type="gramEnd"/>
      <w:r>
        <w:rPr>
          <w:rFonts w:hint="eastAsia"/>
        </w:rPr>
        <w:t>按地址收到主机发送回来的</w:t>
      </w:r>
      <w:proofErr w:type="gramStart"/>
      <w:r>
        <w:rPr>
          <w:rFonts w:hint="eastAsia"/>
        </w:rPr>
        <w:t>寻址帧后应</w:t>
      </w:r>
      <w:proofErr w:type="gramEnd"/>
      <w:r>
        <w:rPr>
          <w:rFonts w:hint="eastAsia"/>
        </w:rPr>
        <w:t>立即发送应答帧，在主机轮询间隙，如有按键按下，</w:t>
      </w:r>
      <w:proofErr w:type="gramStart"/>
      <w:r>
        <w:rPr>
          <w:rFonts w:hint="eastAsia"/>
        </w:rPr>
        <w:t>应答帧应包含</w:t>
      </w:r>
      <w:proofErr w:type="gramEnd"/>
      <w:r>
        <w:rPr>
          <w:rFonts w:hint="eastAsia"/>
        </w:rPr>
        <w:t>此类信息。具体协议如</w:t>
      </w:r>
    </w:p>
    <w:p w:rsidR="00ED7B86" w:rsidRDefault="00ED7B86" w:rsidP="00ED7B86">
      <w:r>
        <w:rPr>
          <w:rFonts w:hint="eastAsia"/>
        </w:rPr>
        <w:t xml:space="preserve">BYTE1: </w:t>
      </w:r>
      <w:proofErr w:type="gramStart"/>
      <w:r>
        <w:rPr>
          <w:rFonts w:hint="eastAsia"/>
        </w:rPr>
        <w:t>外召盒</w:t>
      </w:r>
      <w:proofErr w:type="gramEnd"/>
      <w:r>
        <w:rPr>
          <w:rFonts w:hint="eastAsia"/>
        </w:rPr>
        <w:t>地址</w:t>
      </w:r>
      <w:r>
        <w:rPr>
          <w:rFonts w:hint="eastAsia"/>
        </w:rPr>
        <w:t xml:space="preserve"> </w:t>
      </w:r>
      <w:r>
        <w:rPr>
          <w:rFonts w:hint="eastAsia"/>
        </w:rPr>
        <w:t>例如</w:t>
      </w:r>
      <w:r>
        <w:rPr>
          <w:rFonts w:hint="eastAsia"/>
        </w:rPr>
        <w:t xml:space="preserve"> 0x01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4D63C5" w:rsidRDefault="00ED7B86" w:rsidP="00ED7B86">
      <w:r>
        <w:rPr>
          <w:rFonts w:hint="eastAsia"/>
        </w:rPr>
        <w:t xml:space="preserve">BYTE2: </w:t>
      </w:r>
      <w:r>
        <w:rPr>
          <w:rFonts w:hint="eastAsia"/>
        </w:rPr>
        <w:t>其中：</w:t>
      </w:r>
      <w:r>
        <w:rPr>
          <w:rFonts w:hint="eastAsia"/>
        </w:rPr>
        <w:t xml:space="preserve"> Bit3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1 </w:t>
      </w:r>
      <w:r>
        <w:rPr>
          <w:rFonts w:hint="eastAsia"/>
        </w:rPr>
        <w:t>表示消防报警动作（</w:t>
      </w:r>
      <w:r w:rsidR="004D63C5" w:rsidRPr="004D63C5">
        <w:rPr>
          <w:rFonts w:hint="eastAsia"/>
        </w:rPr>
        <w:t>时间长约</w:t>
      </w:r>
      <w:r w:rsidR="004D63C5" w:rsidRPr="004D63C5">
        <w:rPr>
          <w:rFonts w:hint="eastAsia"/>
        </w:rPr>
        <w:t xml:space="preserve"> 1~2s</w:t>
      </w:r>
      <w:r w:rsidR="004D63C5" w:rsidRPr="004D63C5">
        <w:rPr>
          <w:rFonts w:hint="eastAsia"/>
        </w:rPr>
        <w:t>）</w:t>
      </w:r>
    </w:p>
    <w:p w:rsidR="00ED7B86" w:rsidRDefault="00ED7B86" w:rsidP="00ED7B86">
      <w:r>
        <w:rPr>
          <w:rFonts w:hint="eastAsia"/>
        </w:rPr>
        <w:t>Bit2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1 </w:t>
      </w:r>
      <w:r>
        <w:rPr>
          <w:rFonts w:hint="eastAsia"/>
        </w:rPr>
        <w:t>表示锁机信号有效（</w:t>
      </w:r>
      <w:r w:rsidR="004D63C5">
        <w:rPr>
          <w:rFonts w:hint="eastAsia"/>
        </w:rPr>
        <w:t xml:space="preserve"> </w:t>
      </w:r>
      <w:r w:rsidR="004D63C5" w:rsidRPr="004D63C5">
        <w:rPr>
          <w:rFonts w:hint="eastAsia"/>
        </w:rPr>
        <w:t>时间长约</w:t>
      </w:r>
      <w:r w:rsidR="004D63C5" w:rsidRPr="004D63C5">
        <w:rPr>
          <w:rFonts w:hint="eastAsia"/>
        </w:rPr>
        <w:t xml:space="preserve"> 1~2s</w:t>
      </w:r>
      <w:r w:rsidR="004D63C5" w:rsidRPr="004D63C5">
        <w:rPr>
          <w:rFonts w:hint="eastAsia"/>
        </w:rPr>
        <w:t>）</w:t>
      </w:r>
    </w:p>
    <w:p w:rsidR="00ED7B86" w:rsidRDefault="00ED7B86" w:rsidP="00ED7B86">
      <w:r>
        <w:rPr>
          <w:rFonts w:hint="eastAsia"/>
        </w:rPr>
        <w:t>Bit1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1 </w:t>
      </w:r>
      <w:r>
        <w:rPr>
          <w:rFonts w:hint="eastAsia"/>
        </w:rPr>
        <w:t>表示下行按键有效（按键就发送</w:t>
      </w:r>
      <w:r w:rsidR="004D63C5">
        <w:rPr>
          <w:rFonts w:hint="eastAsia"/>
        </w:rPr>
        <w:t>）</w:t>
      </w:r>
    </w:p>
    <w:p w:rsidR="00ED7B86" w:rsidRDefault="00ED7B86" w:rsidP="00ED7B86">
      <w:r>
        <w:rPr>
          <w:rFonts w:hint="eastAsia"/>
        </w:rPr>
        <w:t>Bit0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置</w:t>
      </w:r>
      <w:r>
        <w:rPr>
          <w:rFonts w:hint="eastAsia"/>
        </w:rPr>
        <w:t xml:space="preserve"> 1 </w:t>
      </w:r>
      <w:r>
        <w:rPr>
          <w:rFonts w:hint="eastAsia"/>
        </w:rPr>
        <w:t>表示上行按键有效（按键就发送</w:t>
      </w:r>
      <w:r w:rsidR="004D63C5">
        <w:rPr>
          <w:rFonts w:hint="eastAsia"/>
        </w:rPr>
        <w:t>）</w:t>
      </w:r>
    </w:p>
    <w:p w:rsidR="00ED7B86" w:rsidRDefault="00ED7B86" w:rsidP="00ED7B86">
      <w:r>
        <w:t xml:space="preserve">BYTE3: </w:t>
      </w:r>
      <w:r>
        <w:rPr>
          <w:rFonts w:hint="eastAsia"/>
        </w:rPr>
        <w:t>保留</w:t>
      </w:r>
    </w:p>
    <w:p w:rsidR="00ED7B86" w:rsidRDefault="00ED7B86" w:rsidP="00ED7B86">
      <w:r>
        <w:rPr>
          <w:rFonts w:hint="eastAsia"/>
        </w:rPr>
        <w:t xml:space="preserve">BYTE4: </w:t>
      </w:r>
      <w:r>
        <w:rPr>
          <w:rFonts w:hint="eastAsia"/>
        </w:rPr>
        <w:t>此为前三字节</w:t>
      </w:r>
      <w:r>
        <w:rPr>
          <w:rFonts w:hint="eastAsia"/>
        </w:rPr>
        <w:t xml:space="preserve"> CRC16 </w:t>
      </w:r>
      <w:r>
        <w:rPr>
          <w:rFonts w:hint="eastAsia"/>
        </w:rPr>
        <w:t>校验后得到校验码的低字节数</w:t>
      </w:r>
      <w:r>
        <w:rPr>
          <w:rFonts w:hint="eastAsia"/>
        </w:rPr>
        <w:t>,</w:t>
      </w:r>
      <w:r>
        <w:rPr>
          <w:rFonts w:hint="eastAsia"/>
        </w:rPr>
        <w:t>异</w:t>
      </w:r>
      <w:r w:rsidR="00287C74" w:rsidRPr="000A2DBD">
        <w:rPr>
          <w:rFonts w:hint="eastAsia"/>
        </w:rPr>
        <w:t>或</w:t>
      </w:r>
      <w:r w:rsidR="00287C74" w:rsidRPr="000A2DBD">
        <w:rPr>
          <w:rFonts w:hint="eastAsia"/>
        </w:rPr>
        <w:t xml:space="preserve"> 0X70</w:t>
      </w:r>
    </w:p>
    <w:p w:rsidR="002E6BBC" w:rsidRDefault="00ED7B86" w:rsidP="00ED7B86">
      <w:r>
        <w:rPr>
          <w:rFonts w:hint="eastAsia"/>
        </w:rPr>
        <w:t xml:space="preserve">BYTE5: </w:t>
      </w:r>
      <w:r>
        <w:rPr>
          <w:rFonts w:hint="eastAsia"/>
        </w:rPr>
        <w:t>此为前三字节</w:t>
      </w:r>
      <w:r>
        <w:rPr>
          <w:rFonts w:hint="eastAsia"/>
        </w:rPr>
        <w:t xml:space="preserve"> CRC16 </w:t>
      </w:r>
      <w:r>
        <w:rPr>
          <w:rFonts w:hint="eastAsia"/>
        </w:rPr>
        <w:t>校验后得到校验码的高字节数</w:t>
      </w:r>
    </w:p>
    <w:p w:rsidR="00925261" w:rsidRDefault="00612BD5" w:rsidP="00612BD5">
      <w:pPr>
        <w:pStyle w:val="3"/>
      </w:pPr>
      <w:bookmarkStart w:id="7" w:name="_Toc8830903"/>
      <w:r>
        <w:rPr>
          <w:rFonts w:hint="eastAsia"/>
        </w:rPr>
        <w:t>广播</w:t>
      </w:r>
      <w:proofErr w:type="gramStart"/>
      <w:r>
        <w:rPr>
          <w:rFonts w:hint="eastAsia"/>
        </w:rPr>
        <w:t>帧</w:t>
      </w:r>
      <w:bookmarkEnd w:id="7"/>
      <w:proofErr w:type="gramEnd"/>
    </w:p>
    <w:p w:rsidR="007B78B1" w:rsidRDefault="007B78B1" w:rsidP="00612BD5">
      <w:r>
        <w:rPr>
          <w:rFonts w:hint="eastAsia"/>
        </w:rPr>
        <w:t>轿顶板也会发下面的广播</w:t>
      </w:r>
      <w:proofErr w:type="gramStart"/>
      <w:r>
        <w:rPr>
          <w:rFonts w:hint="eastAsia"/>
        </w:rPr>
        <w:t>帧</w:t>
      </w:r>
      <w:proofErr w:type="gramEnd"/>
    </w:p>
    <w:p w:rsidR="00612BD5" w:rsidRDefault="00606132" w:rsidP="00612BD5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结构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09"/>
        <w:gridCol w:w="2060"/>
        <w:gridCol w:w="1894"/>
        <w:gridCol w:w="2089"/>
        <w:gridCol w:w="1986"/>
      </w:tblGrid>
      <w:tr w:rsidR="00606132" w:rsidTr="00840639">
        <w:tc>
          <w:tcPr>
            <w:tcW w:w="2109" w:type="dxa"/>
          </w:tcPr>
          <w:p w:rsidR="00606132" w:rsidRDefault="00606132" w:rsidP="00840639">
            <w:proofErr w:type="gramStart"/>
            <w:r>
              <w:rPr>
                <w:rFonts w:hint="eastAsia"/>
              </w:rPr>
              <w:t>帧头</w:t>
            </w:r>
            <w:proofErr w:type="gramEnd"/>
          </w:p>
        </w:tc>
        <w:tc>
          <w:tcPr>
            <w:tcW w:w="3954" w:type="dxa"/>
            <w:gridSpan w:val="2"/>
          </w:tcPr>
          <w:p w:rsidR="00606132" w:rsidRPr="008E68F9" w:rsidRDefault="00606132" w:rsidP="00840639">
            <w:r>
              <w:rPr>
                <w:rFonts w:hint="eastAsia"/>
              </w:rPr>
              <w:t>数据</w:t>
            </w:r>
          </w:p>
        </w:tc>
        <w:tc>
          <w:tcPr>
            <w:tcW w:w="4075" w:type="dxa"/>
            <w:gridSpan w:val="2"/>
          </w:tcPr>
          <w:p w:rsidR="00606132" w:rsidRPr="008E68F9" w:rsidRDefault="00606132" w:rsidP="00840639">
            <w:r w:rsidRPr="008E68F9">
              <w:rPr>
                <w:rFonts w:hint="eastAsia"/>
              </w:rPr>
              <w:t xml:space="preserve">CRC </w:t>
            </w:r>
            <w:r w:rsidRPr="008E68F9">
              <w:rPr>
                <w:rFonts w:hint="eastAsia"/>
              </w:rPr>
              <w:t>校验码</w:t>
            </w:r>
          </w:p>
        </w:tc>
      </w:tr>
      <w:tr w:rsidR="00606132" w:rsidTr="00840639">
        <w:tc>
          <w:tcPr>
            <w:tcW w:w="2109" w:type="dxa"/>
          </w:tcPr>
          <w:p w:rsidR="00606132" w:rsidRDefault="00606132" w:rsidP="00840639">
            <w:r>
              <w:t>B</w:t>
            </w:r>
            <w:r>
              <w:rPr>
                <w:rFonts w:hint="eastAsia"/>
              </w:rPr>
              <w:t>yte1</w:t>
            </w:r>
          </w:p>
        </w:tc>
        <w:tc>
          <w:tcPr>
            <w:tcW w:w="2060" w:type="dxa"/>
          </w:tcPr>
          <w:p w:rsidR="00606132" w:rsidRPr="001C0132" w:rsidRDefault="00606132" w:rsidP="00840639">
            <w:r>
              <w:rPr>
                <w:rFonts w:hint="eastAsia"/>
              </w:rPr>
              <w:t>Byte2</w:t>
            </w:r>
          </w:p>
        </w:tc>
        <w:tc>
          <w:tcPr>
            <w:tcW w:w="1894" w:type="dxa"/>
          </w:tcPr>
          <w:p w:rsidR="00606132" w:rsidRDefault="00606132" w:rsidP="00840639">
            <w:r>
              <w:t>B</w:t>
            </w:r>
            <w:r>
              <w:rPr>
                <w:rFonts w:hint="eastAsia"/>
              </w:rPr>
              <w:t>yte3</w:t>
            </w:r>
          </w:p>
        </w:tc>
        <w:tc>
          <w:tcPr>
            <w:tcW w:w="2089" w:type="dxa"/>
          </w:tcPr>
          <w:p w:rsidR="00606132" w:rsidRDefault="00606132" w:rsidP="00840639">
            <w:r>
              <w:t>B</w:t>
            </w:r>
            <w:r>
              <w:rPr>
                <w:rFonts w:hint="eastAsia"/>
              </w:rPr>
              <w:t>yte4</w:t>
            </w:r>
          </w:p>
        </w:tc>
        <w:tc>
          <w:tcPr>
            <w:tcW w:w="1986" w:type="dxa"/>
          </w:tcPr>
          <w:p w:rsidR="00606132" w:rsidRDefault="00606132" w:rsidP="00840639">
            <w:r>
              <w:t>B</w:t>
            </w:r>
            <w:r>
              <w:rPr>
                <w:rFonts w:hint="eastAsia"/>
              </w:rPr>
              <w:t>yte5</w:t>
            </w:r>
          </w:p>
        </w:tc>
      </w:tr>
    </w:tbl>
    <w:p w:rsidR="00612BD5" w:rsidRDefault="00612BD5" w:rsidP="00612BD5"/>
    <w:p w:rsidR="00612BD5" w:rsidRDefault="00612BD5" w:rsidP="00612BD5">
      <w:r>
        <w:rPr>
          <w:rFonts w:hint="eastAsia"/>
        </w:rPr>
        <w:t xml:space="preserve">BYTE1: </w:t>
      </w:r>
      <w:r>
        <w:rPr>
          <w:rFonts w:hint="eastAsia"/>
        </w:rPr>
        <w:t>广播帧的标志字节，为</w:t>
      </w:r>
      <w:r>
        <w:rPr>
          <w:rFonts w:hint="eastAsia"/>
        </w:rPr>
        <w:t xml:space="preserve"> 00. </w:t>
      </w:r>
    </w:p>
    <w:p w:rsidR="00612BD5" w:rsidRDefault="00612BD5" w:rsidP="00612BD5">
      <w:r>
        <w:rPr>
          <w:rFonts w:hint="eastAsia"/>
        </w:rPr>
        <w:t xml:space="preserve">BYTE2: </w:t>
      </w:r>
      <w:r>
        <w:rPr>
          <w:rFonts w:hint="eastAsia"/>
        </w:rPr>
        <w:t>具体定义参见表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，表二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>其中：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>Bit3</w:t>
      </w:r>
      <w:r>
        <w:rPr>
          <w:rFonts w:hint="eastAsia"/>
        </w:rPr>
        <w:t>：超载灯指示。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>1</w:t>
      </w:r>
      <w:r>
        <w:rPr>
          <w:rFonts w:hint="eastAsia"/>
        </w:rPr>
        <w:t>：超载灯亮；</w:t>
      </w:r>
      <w:r>
        <w:rPr>
          <w:rFonts w:hint="eastAsia"/>
        </w:rPr>
        <w:t>0</w:t>
      </w:r>
      <w:r>
        <w:rPr>
          <w:rFonts w:hint="eastAsia"/>
        </w:rPr>
        <w:t>：超载灯灭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>Bit2</w:t>
      </w:r>
      <w:r>
        <w:rPr>
          <w:rFonts w:hint="eastAsia"/>
        </w:rPr>
        <w:t>：电梯状态显示屏箭头、显示码滚动显示标志位。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>1</w:t>
      </w:r>
      <w:r>
        <w:rPr>
          <w:rFonts w:hint="eastAsia"/>
        </w:rPr>
        <w:t>：滚动；</w:t>
      </w:r>
      <w:r>
        <w:rPr>
          <w:rFonts w:hint="eastAsia"/>
        </w:rPr>
        <w:t>0</w:t>
      </w:r>
      <w:r>
        <w:rPr>
          <w:rFonts w:hint="eastAsia"/>
        </w:rPr>
        <w:t>：静止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 xml:space="preserve">Bit1 </w:t>
      </w:r>
      <w:r>
        <w:rPr>
          <w:rFonts w:hint="eastAsia"/>
        </w:rPr>
        <w:t>电梯状态显示屏箭头、显示码有或无标志位。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 xml:space="preserve">1 </w:t>
      </w:r>
      <w:r>
        <w:rPr>
          <w:rFonts w:hint="eastAsia"/>
        </w:rPr>
        <w:t>：无箭头显示；</w:t>
      </w:r>
      <w:r>
        <w:rPr>
          <w:rFonts w:hint="eastAsia"/>
        </w:rPr>
        <w:t>0</w:t>
      </w:r>
      <w:r>
        <w:rPr>
          <w:rFonts w:hint="eastAsia"/>
        </w:rPr>
        <w:t>：箭头显示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>Bit0</w:t>
      </w:r>
      <w:r>
        <w:rPr>
          <w:rFonts w:hint="eastAsia"/>
        </w:rPr>
        <w:t>：电梯状态显示屏箭头、显示</w:t>
      </w:r>
      <w:proofErr w:type="gramStart"/>
      <w:r>
        <w:rPr>
          <w:rFonts w:hint="eastAsia"/>
        </w:rPr>
        <w:t>码方向</w:t>
      </w:r>
      <w:proofErr w:type="gramEnd"/>
      <w:r>
        <w:rPr>
          <w:rFonts w:hint="eastAsia"/>
        </w:rPr>
        <w:t>标志位。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>1</w:t>
      </w:r>
      <w:r>
        <w:rPr>
          <w:rFonts w:hint="eastAsia"/>
        </w:rPr>
        <w:t>：向下；</w:t>
      </w:r>
      <w:r>
        <w:rPr>
          <w:rFonts w:hint="eastAsia"/>
        </w:rPr>
        <w:t>0</w:t>
      </w:r>
      <w:r>
        <w:rPr>
          <w:rFonts w:hint="eastAsia"/>
        </w:rPr>
        <w:t>：向上。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 xml:space="preserve">BYTE3: </w:t>
      </w:r>
      <w:r>
        <w:rPr>
          <w:rFonts w:hint="eastAsia"/>
        </w:rPr>
        <w:t>具体定义参见表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，表二</w:t>
      </w:r>
      <w:r>
        <w:rPr>
          <w:rFonts w:hint="eastAsia"/>
        </w:rPr>
        <w:t xml:space="preserve"> </w:t>
      </w:r>
    </w:p>
    <w:p w:rsidR="00612BD5" w:rsidRDefault="00612BD5" w:rsidP="00612BD5">
      <w:r>
        <w:rPr>
          <w:rFonts w:hint="eastAsia"/>
        </w:rPr>
        <w:t xml:space="preserve">BYTE4: </w:t>
      </w:r>
      <w:r>
        <w:rPr>
          <w:rFonts w:hint="eastAsia"/>
        </w:rPr>
        <w:t>此为前三字节</w:t>
      </w:r>
      <w:r>
        <w:rPr>
          <w:rFonts w:hint="eastAsia"/>
        </w:rPr>
        <w:t xml:space="preserve"> CRC16 </w:t>
      </w:r>
      <w:r>
        <w:rPr>
          <w:rFonts w:hint="eastAsia"/>
        </w:rPr>
        <w:t>校验后得到校验码的低字节数</w:t>
      </w:r>
      <w:r>
        <w:rPr>
          <w:rFonts w:hint="eastAsia"/>
        </w:rPr>
        <w:t>,</w:t>
      </w:r>
      <w:r>
        <w:rPr>
          <w:rFonts w:hint="eastAsia"/>
        </w:rPr>
        <w:t>异或</w:t>
      </w:r>
      <w:r>
        <w:rPr>
          <w:rFonts w:hint="eastAsia"/>
        </w:rPr>
        <w:t xml:space="preserve"> 0X70</w:t>
      </w:r>
    </w:p>
    <w:p w:rsidR="00612BD5" w:rsidRDefault="00612BD5" w:rsidP="00612BD5">
      <w:r>
        <w:rPr>
          <w:rFonts w:hint="eastAsia"/>
        </w:rPr>
        <w:t xml:space="preserve">BYTE5: </w:t>
      </w:r>
      <w:r>
        <w:rPr>
          <w:rFonts w:hint="eastAsia"/>
        </w:rPr>
        <w:t>此为前三字节</w:t>
      </w:r>
      <w:r>
        <w:rPr>
          <w:rFonts w:hint="eastAsia"/>
        </w:rPr>
        <w:t xml:space="preserve"> CRC16 </w:t>
      </w:r>
      <w:r>
        <w:rPr>
          <w:rFonts w:hint="eastAsia"/>
        </w:rPr>
        <w:t>校验后得到校验码的高字节数</w:t>
      </w:r>
    </w:p>
    <w:p w:rsidR="00D52D15" w:rsidRDefault="00D52D15" w:rsidP="00612BD5"/>
    <w:p w:rsidR="00D52D15" w:rsidRDefault="00D52D15" w:rsidP="00612BD5"/>
    <w:p w:rsidR="00D52D15" w:rsidRDefault="00D52D15" w:rsidP="00612BD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6"/>
        <w:gridCol w:w="1267"/>
        <w:gridCol w:w="1267"/>
        <w:gridCol w:w="1267"/>
        <w:gridCol w:w="1267"/>
        <w:gridCol w:w="1268"/>
        <w:gridCol w:w="1268"/>
        <w:gridCol w:w="1268"/>
      </w:tblGrid>
      <w:tr w:rsidR="00E50EEB" w:rsidTr="00840639">
        <w:tc>
          <w:tcPr>
            <w:tcW w:w="2533" w:type="dxa"/>
            <w:gridSpan w:val="2"/>
          </w:tcPr>
          <w:p w:rsidR="00E50EEB" w:rsidRPr="000474AA" w:rsidRDefault="00E50EEB" w:rsidP="00840639">
            <w:r w:rsidRPr="000474AA">
              <w:rPr>
                <w:rFonts w:hint="eastAsia"/>
              </w:rPr>
              <w:t>BYTE3</w:t>
            </w:r>
          </w:p>
        </w:tc>
        <w:tc>
          <w:tcPr>
            <w:tcW w:w="5069" w:type="dxa"/>
            <w:gridSpan w:val="4"/>
          </w:tcPr>
          <w:p w:rsidR="00E50EEB" w:rsidRPr="000474AA" w:rsidRDefault="00E50EEB" w:rsidP="00840639">
            <w:r w:rsidRPr="000474AA">
              <w:rPr>
                <w:rFonts w:hint="eastAsia"/>
              </w:rPr>
              <w:t>BYTE2</w:t>
            </w:r>
          </w:p>
        </w:tc>
        <w:tc>
          <w:tcPr>
            <w:tcW w:w="2536" w:type="dxa"/>
            <w:gridSpan w:val="2"/>
          </w:tcPr>
          <w:p w:rsidR="00E50EEB" w:rsidRPr="000474AA" w:rsidRDefault="00E50EEB" w:rsidP="00840639">
            <w:r w:rsidRPr="000474AA">
              <w:rPr>
                <w:rFonts w:hint="eastAsia"/>
              </w:rPr>
              <w:t>高位显示</w:t>
            </w:r>
          </w:p>
        </w:tc>
      </w:tr>
      <w:tr w:rsidR="00E50EEB" w:rsidTr="00E50EEB">
        <w:tc>
          <w:tcPr>
            <w:tcW w:w="1266" w:type="dxa"/>
          </w:tcPr>
          <w:p w:rsidR="00E50EEB" w:rsidRPr="00C66D09" w:rsidRDefault="00E50EEB" w:rsidP="00840639">
            <w:r w:rsidRPr="00C66D09">
              <w:rPr>
                <w:rFonts w:hint="eastAsia"/>
              </w:rPr>
              <w:t>Bit1</w:t>
            </w:r>
          </w:p>
        </w:tc>
        <w:tc>
          <w:tcPr>
            <w:tcW w:w="1267" w:type="dxa"/>
          </w:tcPr>
          <w:p w:rsidR="00E50EEB" w:rsidRPr="00C66D09" w:rsidRDefault="00E50EEB" w:rsidP="00840639">
            <w:r w:rsidRPr="00C66D09">
              <w:rPr>
                <w:rFonts w:hint="eastAsia"/>
              </w:rPr>
              <w:t>Bit0</w:t>
            </w:r>
          </w:p>
        </w:tc>
        <w:tc>
          <w:tcPr>
            <w:tcW w:w="1267" w:type="dxa"/>
          </w:tcPr>
          <w:p w:rsidR="00E50EEB" w:rsidRPr="00C66D09" w:rsidRDefault="00E50EEB" w:rsidP="00840639">
            <w:r w:rsidRPr="00C66D09">
              <w:rPr>
                <w:rFonts w:hint="eastAsia"/>
              </w:rPr>
              <w:t>Bit7</w:t>
            </w:r>
          </w:p>
        </w:tc>
        <w:tc>
          <w:tcPr>
            <w:tcW w:w="1267" w:type="dxa"/>
          </w:tcPr>
          <w:p w:rsidR="00E50EEB" w:rsidRPr="00C66D09" w:rsidRDefault="00E50EEB" w:rsidP="00840639">
            <w:r w:rsidRPr="00C66D09">
              <w:rPr>
                <w:rFonts w:hint="eastAsia"/>
              </w:rPr>
              <w:t>Bit6</w:t>
            </w:r>
          </w:p>
        </w:tc>
        <w:tc>
          <w:tcPr>
            <w:tcW w:w="1267" w:type="dxa"/>
          </w:tcPr>
          <w:p w:rsidR="00E50EEB" w:rsidRPr="00C66D09" w:rsidRDefault="00E50EEB" w:rsidP="00840639">
            <w:r w:rsidRPr="00C66D09">
              <w:rPr>
                <w:rFonts w:hint="eastAsia"/>
              </w:rPr>
              <w:t>Bit5</w:t>
            </w:r>
          </w:p>
        </w:tc>
        <w:tc>
          <w:tcPr>
            <w:tcW w:w="1268" w:type="dxa"/>
          </w:tcPr>
          <w:p w:rsidR="00E50EEB" w:rsidRPr="00C66D09" w:rsidRDefault="00E50EEB" w:rsidP="00840639">
            <w:r w:rsidRPr="00C66D09">
              <w:rPr>
                <w:rFonts w:hint="eastAsia"/>
              </w:rPr>
              <w:t>Bit4</w:t>
            </w:r>
          </w:p>
        </w:tc>
        <w:tc>
          <w:tcPr>
            <w:tcW w:w="1268" w:type="dxa"/>
          </w:tcPr>
          <w:p w:rsidR="00E50EEB" w:rsidRPr="00C66D09" w:rsidRDefault="00E50EEB" w:rsidP="00840639">
            <w:r w:rsidRPr="00C66D09">
              <w:rPr>
                <w:rFonts w:hint="eastAsia"/>
              </w:rPr>
              <w:t>十进制</w:t>
            </w:r>
          </w:p>
        </w:tc>
        <w:tc>
          <w:tcPr>
            <w:tcW w:w="1268" w:type="dxa"/>
          </w:tcPr>
          <w:p w:rsidR="00E50EEB" w:rsidRPr="00C66D09" w:rsidRDefault="00E50EEB" w:rsidP="00840639">
            <w:r w:rsidRPr="00C66D09">
              <w:rPr>
                <w:rFonts w:hint="eastAsia"/>
              </w:rPr>
              <w:t>显示内容</w:t>
            </w:r>
          </w:p>
        </w:tc>
      </w:tr>
      <w:tr w:rsidR="00E50EEB" w:rsidTr="00E50EEB">
        <w:tc>
          <w:tcPr>
            <w:tcW w:w="1266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"0"</w:t>
            </w:r>
          </w:p>
        </w:tc>
      </w:tr>
      <w:tr w:rsidR="00E50EEB" w:rsidTr="00E50EEB">
        <w:tc>
          <w:tcPr>
            <w:tcW w:w="1266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1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1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"1"</w:t>
            </w:r>
          </w:p>
        </w:tc>
      </w:tr>
      <w:tr w:rsidR="00E50EEB" w:rsidTr="00E50EEB">
        <w:tc>
          <w:tcPr>
            <w:tcW w:w="1266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1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2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"2"</w:t>
            </w:r>
          </w:p>
        </w:tc>
      </w:tr>
      <w:tr w:rsidR="00E50EEB" w:rsidTr="00E50EEB">
        <w:tc>
          <w:tcPr>
            <w:tcW w:w="1266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1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1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3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"3"</w:t>
            </w:r>
          </w:p>
        </w:tc>
      </w:tr>
      <w:tr w:rsidR="00E50EEB" w:rsidTr="00E50EEB">
        <w:tc>
          <w:tcPr>
            <w:tcW w:w="1266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1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4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"4"</w:t>
            </w:r>
          </w:p>
        </w:tc>
      </w:tr>
      <w:tr w:rsidR="00E50EEB" w:rsidTr="00E50EEB">
        <w:tc>
          <w:tcPr>
            <w:tcW w:w="1266" w:type="dxa"/>
          </w:tcPr>
          <w:p w:rsidR="00E50EEB" w:rsidRPr="008A2BEF" w:rsidRDefault="00E50EEB" w:rsidP="00840639">
            <w:r w:rsidRPr="008A2BEF">
              <w:t>0</w:t>
            </w:r>
          </w:p>
        </w:tc>
        <w:tc>
          <w:tcPr>
            <w:tcW w:w="1267" w:type="dxa"/>
          </w:tcPr>
          <w:p w:rsidR="00E50EEB" w:rsidRPr="008A2BEF" w:rsidRDefault="00E50EEB" w:rsidP="00840639">
            <w:r w:rsidRPr="008A2BEF">
              <w:t>0</w:t>
            </w:r>
          </w:p>
        </w:tc>
        <w:tc>
          <w:tcPr>
            <w:tcW w:w="1267" w:type="dxa"/>
          </w:tcPr>
          <w:p w:rsidR="00E50EEB" w:rsidRPr="008A2BEF" w:rsidRDefault="00E50EEB" w:rsidP="00840639">
            <w:r w:rsidRPr="008A2BEF">
              <w:t>0</w:t>
            </w:r>
          </w:p>
        </w:tc>
        <w:tc>
          <w:tcPr>
            <w:tcW w:w="1267" w:type="dxa"/>
          </w:tcPr>
          <w:p w:rsidR="00E50EEB" w:rsidRPr="008A2BEF" w:rsidRDefault="00E50EEB" w:rsidP="00840639">
            <w:r w:rsidRPr="008A2BEF">
              <w:t>1</w:t>
            </w:r>
          </w:p>
        </w:tc>
        <w:tc>
          <w:tcPr>
            <w:tcW w:w="1267" w:type="dxa"/>
          </w:tcPr>
          <w:p w:rsidR="00E50EEB" w:rsidRPr="008A2BEF" w:rsidRDefault="00E50EEB" w:rsidP="00840639">
            <w:r w:rsidRPr="008A2BEF">
              <w:t>0</w:t>
            </w:r>
          </w:p>
        </w:tc>
        <w:tc>
          <w:tcPr>
            <w:tcW w:w="1268" w:type="dxa"/>
          </w:tcPr>
          <w:p w:rsidR="00E50EEB" w:rsidRPr="008A2BEF" w:rsidRDefault="00E50EEB" w:rsidP="00840639">
            <w:r w:rsidRPr="008A2BEF">
              <w:t>1</w:t>
            </w:r>
          </w:p>
        </w:tc>
        <w:tc>
          <w:tcPr>
            <w:tcW w:w="1268" w:type="dxa"/>
          </w:tcPr>
          <w:p w:rsidR="00E50EEB" w:rsidRPr="008A2BEF" w:rsidRDefault="00E50EEB" w:rsidP="00840639">
            <w:r w:rsidRPr="008A2BEF">
              <w:t>5</w:t>
            </w:r>
          </w:p>
        </w:tc>
        <w:tc>
          <w:tcPr>
            <w:tcW w:w="1268" w:type="dxa"/>
          </w:tcPr>
          <w:p w:rsidR="00E50EEB" w:rsidRPr="008A2BEF" w:rsidRDefault="00E50EEB" w:rsidP="00840639">
            <w:r w:rsidRPr="008A2BEF">
              <w:t>"5"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6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"6"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7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"7"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8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"8"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9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"9"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"A"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"B"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12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"G"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13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"H"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14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"L"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15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"M"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16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"P"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17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"R"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0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18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t>"-"</w:t>
            </w:r>
          </w:p>
        </w:tc>
      </w:tr>
      <w:tr w:rsidR="00E50EEB" w:rsidTr="00E50EEB">
        <w:tc>
          <w:tcPr>
            <w:tcW w:w="1266" w:type="dxa"/>
          </w:tcPr>
          <w:p w:rsidR="00E50EEB" w:rsidRPr="001C0F93" w:rsidRDefault="00E50EEB" w:rsidP="00840639">
            <w:r w:rsidRPr="001C0F93">
              <w:rPr>
                <w:rFonts w:hint="eastAsia"/>
              </w:rPr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rPr>
                <w:rFonts w:hint="eastAsia"/>
              </w:rPr>
              <w:t>1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rPr>
                <w:rFonts w:hint="eastAsia"/>
              </w:rPr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rPr>
                <w:rFonts w:hint="eastAsia"/>
              </w:rPr>
              <w:t>0</w:t>
            </w:r>
          </w:p>
        </w:tc>
        <w:tc>
          <w:tcPr>
            <w:tcW w:w="1267" w:type="dxa"/>
          </w:tcPr>
          <w:p w:rsidR="00E50EEB" w:rsidRPr="001C0F93" w:rsidRDefault="00E50EEB" w:rsidP="00840639">
            <w:r w:rsidRPr="001C0F93">
              <w:rPr>
                <w:rFonts w:hint="eastAsia"/>
              </w:rPr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rPr>
                <w:rFonts w:hint="eastAsia"/>
              </w:rPr>
              <w:t>1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rPr>
                <w:rFonts w:hint="eastAsia"/>
              </w:rPr>
              <w:t>19</w:t>
            </w:r>
          </w:p>
        </w:tc>
        <w:tc>
          <w:tcPr>
            <w:tcW w:w="1268" w:type="dxa"/>
          </w:tcPr>
          <w:p w:rsidR="00E50EEB" w:rsidRPr="001C0F93" w:rsidRDefault="00E50EEB" w:rsidP="00840639">
            <w:r w:rsidRPr="001C0F93">
              <w:rPr>
                <w:rFonts w:hint="eastAsia"/>
              </w:rPr>
              <w:t>空白</w:t>
            </w:r>
          </w:p>
        </w:tc>
      </w:tr>
      <w:tr w:rsidR="00E50EEB" w:rsidTr="00E50EEB">
        <w:tc>
          <w:tcPr>
            <w:tcW w:w="1266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20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“12”</w:t>
            </w:r>
          </w:p>
        </w:tc>
      </w:tr>
      <w:tr w:rsidR="00E50EEB" w:rsidTr="00E50EEB">
        <w:tc>
          <w:tcPr>
            <w:tcW w:w="1266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21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“13”</w:t>
            </w:r>
          </w:p>
        </w:tc>
      </w:tr>
      <w:tr w:rsidR="00E50EEB" w:rsidTr="00E50EEB">
        <w:tc>
          <w:tcPr>
            <w:tcW w:w="1266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22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“23”</w:t>
            </w:r>
          </w:p>
        </w:tc>
      </w:tr>
      <w:tr w:rsidR="00E50EEB" w:rsidTr="00E50EEB">
        <w:tc>
          <w:tcPr>
            <w:tcW w:w="1266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23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“C”</w:t>
            </w:r>
          </w:p>
        </w:tc>
      </w:tr>
      <w:tr w:rsidR="00E50EEB" w:rsidTr="00E50EEB">
        <w:tc>
          <w:tcPr>
            <w:tcW w:w="1266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24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“D”</w:t>
            </w:r>
          </w:p>
        </w:tc>
      </w:tr>
      <w:tr w:rsidR="00E50EEB" w:rsidTr="00E50EEB">
        <w:tc>
          <w:tcPr>
            <w:tcW w:w="1266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25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“E”</w:t>
            </w:r>
          </w:p>
        </w:tc>
      </w:tr>
      <w:tr w:rsidR="00E50EEB" w:rsidTr="00E50EEB">
        <w:tc>
          <w:tcPr>
            <w:tcW w:w="1266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7" w:type="dxa"/>
          </w:tcPr>
          <w:p w:rsidR="00E50EEB" w:rsidRPr="007760AA" w:rsidRDefault="00E50EEB" w:rsidP="00840639">
            <w:r w:rsidRPr="007760AA">
              <w:t>1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0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26</w:t>
            </w:r>
          </w:p>
        </w:tc>
        <w:tc>
          <w:tcPr>
            <w:tcW w:w="1268" w:type="dxa"/>
          </w:tcPr>
          <w:p w:rsidR="00E50EEB" w:rsidRPr="007760AA" w:rsidRDefault="00E50EEB" w:rsidP="00840639">
            <w:r w:rsidRPr="007760AA">
              <w:t>“F”</w:t>
            </w:r>
          </w:p>
        </w:tc>
      </w:tr>
    </w:tbl>
    <w:p w:rsidR="00D52D15" w:rsidRDefault="00D52D15" w:rsidP="00612BD5"/>
    <w:p w:rsidR="00E50EEB" w:rsidRDefault="00E50EEB" w:rsidP="00612BD5">
      <w:r w:rsidRPr="00E50EEB">
        <w:rPr>
          <w:rFonts w:hint="eastAsia"/>
        </w:rPr>
        <w:t>表</w:t>
      </w:r>
      <w:r w:rsidRPr="00E50EEB">
        <w:rPr>
          <w:rFonts w:hint="eastAsia"/>
        </w:rPr>
        <w:t xml:space="preserve"> </w:t>
      </w:r>
      <w:r w:rsidRPr="00E50EEB">
        <w:rPr>
          <w:rFonts w:hint="eastAsia"/>
        </w:rPr>
        <w:t>二</w:t>
      </w:r>
      <w:r w:rsidRPr="00E50EEB">
        <w:rPr>
          <w:rFonts w:hint="eastAsia"/>
        </w:rPr>
        <w:t xml:space="preserve"> </w:t>
      </w:r>
      <w:r w:rsidRPr="00E50EEB">
        <w:rPr>
          <w:rFonts w:hint="eastAsia"/>
        </w:rPr>
        <w:t>数码管个位数显示内容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66"/>
        <w:gridCol w:w="1267"/>
        <w:gridCol w:w="1267"/>
        <w:gridCol w:w="1267"/>
        <w:gridCol w:w="1267"/>
        <w:gridCol w:w="1268"/>
        <w:gridCol w:w="1268"/>
        <w:gridCol w:w="1268"/>
      </w:tblGrid>
      <w:tr w:rsidR="00E50EEB" w:rsidTr="00840639">
        <w:tc>
          <w:tcPr>
            <w:tcW w:w="7602" w:type="dxa"/>
            <w:gridSpan w:val="6"/>
          </w:tcPr>
          <w:p w:rsidR="00E50EEB" w:rsidRPr="00C11CE2" w:rsidRDefault="00E50EEB" w:rsidP="00840639">
            <w:r w:rsidRPr="00C11CE2">
              <w:rPr>
                <w:rFonts w:hint="eastAsia"/>
              </w:rPr>
              <w:t>BYTE3</w:t>
            </w:r>
          </w:p>
        </w:tc>
        <w:tc>
          <w:tcPr>
            <w:tcW w:w="2536" w:type="dxa"/>
            <w:gridSpan w:val="2"/>
          </w:tcPr>
          <w:p w:rsidR="00E50EEB" w:rsidRPr="00C11CE2" w:rsidRDefault="00E50EEB" w:rsidP="00840639">
            <w:r w:rsidRPr="00C11CE2">
              <w:rPr>
                <w:rFonts w:hint="eastAsia"/>
              </w:rPr>
              <w:t>低位数码</w:t>
            </w:r>
          </w:p>
        </w:tc>
      </w:tr>
      <w:tr w:rsidR="00E50EEB" w:rsidTr="00840639">
        <w:tc>
          <w:tcPr>
            <w:tcW w:w="1266" w:type="dxa"/>
          </w:tcPr>
          <w:p w:rsidR="00E50EEB" w:rsidRPr="0038433C" w:rsidRDefault="00E50EEB" w:rsidP="00840639">
            <w:r w:rsidRPr="0038433C">
              <w:rPr>
                <w:rFonts w:hint="eastAsia"/>
              </w:rPr>
              <w:lastRenderedPageBreak/>
              <w:t>Bit7</w:t>
            </w:r>
          </w:p>
        </w:tc>
        <w:tc>
          <w:tcPr>
            <w:tcW w:w="1267" w:type="dxa"/>
          </w:tcPr>
          <w:p w:rsidR="00E50EEB" w:rsidRPr="0038433C" w:rsidRDefault="00E50EEB" w:rsidP="00840639">
            <w:r w:rsidRPr="0038433C">
              <w:rPr>
                <w:rFonts w:hint="eastAsia"/>
              </w:rPr>
              <w:t>Bit6</w:t>
            </w:r>
          </w:p>
        </w:tc>
        <w:tc>
          <w:tcPr>
            <w:tcW w:w="1267" w:type="dxa"/>
          </w:tcPr>
          <w:p w:rsidR="00E50EEB" w:rsidRPr="0038433C" w:rsidRDefault="00E50EEB" w:rsidP="00840639">
            <w:r w:rsidRPr="0038433C">
              <w:rPr>
                <w:rFonts w:hint="eastAsia"/>
              </w:rPr>
              <w:t>Bit5</w:t>
            </w:r>
          </w:p>
        </w:tc>
        <w:tc>
          <w:tcPr>
            <w:tcW w:w="1267" w:type="dxa"/>
          </w:tcPr>
          <w:p w:rsidR="00E50EEB" w:rsidRPr="0038433C" w:rsidRDefault="00E50EEB" w:rsidP="00840639">
            <w:r w:rsidRPr="0038433C">
              <w:rPr>
                <w:rFonts w:hint="eastAsia"/>
              </w:rPr>
              <w:t>Bit4</w:t>
            </w:r>
          </w:p>
        </w:tc>
        <w:tc>
          <w:tcPr>
            <w:tcW w:w="1267" w:type="dxa"/>
          </w:tcPr>
          <w:p w:rsidR="00E50EEB" w:rsidRPr="0038433C" w:rsidRDefault="00E50EEB" w:rsidP="00840639">
            <w:r w:rsidRPr="0038433C">
              <w:rPr>
                <w:rFonts w:hint="eastAsia"/>
              </w:rPr>
              <w:t>Bit3</w:t>
            </w:r>
          </w:p>
        </w:tc>
        <w:tc>
          <w:tcPr>
            <w:tcW w:w="1268" w:type="dxa"/>
          </w:tcPr>
          <w:p w:rsidR="00E50EEB" w:rsidRPr="0038433C" w:rsidRDefault="00E50EEB" w:rsidP="00840639">
            <w:r w:rsidRPr="0038433C">
              <w:rPr>
                <w:rFonts w:hint="eastAsia"/>
              </w:rPr>
              <w:t>Bit2</w:t>
            </w:r>
          </w:p>
        </w:tc>
        <w:tc>
          <w:tcPr>
            <w:tcW w:w="1268" w:type="dxa"/>
          </w:tcPr>
          <w:p w:rsidR="00E50EEB" w:rsidRPr="0038433C" w:rsidRDefault="00E50EEB" w:rsidP="00840639">
            <w:r w:rsidRPr="0038433C">
              <w:rPr>
                <w:rFonts w:hint="eastAsia"/>
              </w:rPr>
              <w:t>十进制</w:t>
            </w:r>
          </w:p>
        </w:tc>
        <w:tc>
          <w:tcPr>
            <w:tcW w:w="1268" w:type="dxa"/>
          </w:tcPr>
          <w:p w:rsidR="00E50EEB" w:rsidRDefault="00E50EEB" w:rsidP="00840639">
            <w:r w:rsidRPr="0038433C">
              <w:rPr>
                <w:rFonts w:hint="eastAsia"/>
              </w:rPr>
              <w:t>显示内容</w:t>
            </w:r>
          </w:p>
        </w:tc>
      </w:tr>
      <w:tr w:rsidR="00E50EEB" w:rsidTr="00840639">
        <w:tc>
          <w:tcPr>
            <w:tcW w:w="1266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"0"</w:t>
            </w:r>
          </w:p>
        </w:tc>
      </w:tr>
      <w:tr w:rsidR="00E50EEB" w:rsidTr="00840639">
        <w:tc>
          <w:tcPr>
            <w:tcW w:w="1266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7" w:type="dxa"/>
          </w:tcPr>
          <w:p w:rsidR="00E50EEB" w:rsidRPr="00246F88" w:rsidRDefault="00E50EEB" w:rsidP="00840639">
            <w:r w:rsidRPr="00246F88">
              <w:t>0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1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1</w:t>
            </w:r>
          </w:p>
        </w:tc>
        <w:tc>
          <w:tcPr>
            <w:tcW w:w="1268" w:type="dxa"/>
          </w:tcPr>
          <w:p w:rsidR="00E50EEB" w:rsidRPr="00246F88" w:rsidRDefault="00E50EEB" w:rsidP="00840639">
            <w:r w:rsidRPr="00246F88">
              <w:t>"1"</w:t>
            </w:r>
          </w:p>
        </w:tc>
      </w:tr>
    </w:tbl>
    <w:p w:rsidR="00E50EEB" w:rsidRPr="00612BD5" w:rsidRDefault="00E50EEB" w:rsidP="00612BD5">
      <w:r w:rsidRPr="00E50EEB">
        <w:rPr>
          <w:rFonts w:hint="eastAsia"/>
        </w:rPr>
        <w:t>编码同十位数显示内容</w:t>
      </w:r>
    </w:p>
    <w:p w:rsidR="00925261" w:rsidRDefault="00E56D6A" w:rsidP="00612BD5">
      <w:pPr>
        <w:pStyle w:val="3"/>
      </w:pPr>
      <w:bookmarkStart w:id="8" w:name="_Toc8830904"/>
      <w:proofErr w:type="gramStart"/>
      <w:r>
        <w:rPr>
          <w:rFonts w:hint="eastAsia"/>
        </w:rPr>
        <w:t>外召</w:t>
      </w:r>
      <w:proofErr w:type="gramEnd"/>
      <w:r w:rsidR="0026321F">
        <w:rPr>
          <w:rFonts w:hint="eastAsia"/>
        </w:rPr>
        <w:t>CRC</w:t>
      </w:r>
      <w:r w:rsidR="0026321F">
        <w:rPr>
          <w:rFonts w:hint="eastAsia"/>
        </w:rPr>
        <w:t>校验</w:t>
      </w:r>
      <w:r w:rsidR="005924B6">
        <w:rPr>
          <w:rFonts w:hint="eastAsia"/>
        </w:rPr>
        <w:t>：</w:t>
      </w:r>
      <w:bookmarkEnd w:id="8"/>
    </w:p>
    <w:p w:rsidR="00E42D46" w:rsidRPr="00E42D46" w:rsidRDefault="00E56D6A" w:rsidP="00E42D46">
      <w:proofErr w:type="gramStart"/>
      <w:r>
        <w:rPr>
          <w:rFonts w:hint="eastAsia"/>
        </w:rPr>
        <w:t>外召</w:t>
      </w:r>
      <w:r w:rsidR="00E42D46">
        <w:rPr>
          <w:rFonts w:hint="eastAsia"/>
        </w:rPr>
        <w:t>校验</w:t>
      </w:r>
      <w:proofErr w:type="gramEnd"/>
      <w:r w:rsidR="00E42D46">
        <w:rPr>
          <w:rFonts w:hint="eastAsia"/>
        </w:rPr>
        <w:t>采用标准</w:t>
      </w:r>
      <w:r w:rsidR="00E42D46">
        <w:rPr>
          <w:rFonts w:hint="eastAsia"/>
        </w:rPr>
        <w:t>CRC</w:t>
      </w:r>
      <w:r w:rsidR="00E42D46">
        <w:rPr>
          <w:rFonts w:hint="eastAsia"/>
        </w:rPr>
        <w:t>结算的结果，再与</w:t>
      </w:r>
      <w:r w:rsidR="00E42D46" w:rsidRPr="00E42D46">
        <w:t>0x7000</w:t>
      </w:r>
      <w:r w:rsidR="00E42D46">
        <w:rPr>
          <w:rFonts w:hint="eastAsia"/>
        </w:rPr>
        <w:t>异或</w:t>
      </w:r>
    </w:p>
    <w:p w:rsidR="005924B6" w:rsidRDefault="0026321F" w:rsidP="00925261">
      <w:r>
        <w:rPr>
          <w:rFonts w:hint="eastAsia"/>
        </w:rPr>
        <w:t>标准</w:t>
      </w:r>
      <w:r>
        <w:rPr>
          <w:rFonts w:hint="eastAsia"/>
        </w:rPr>
        <w:t>CRC</w:t>
      </w:r>
      <w:r>
        <w:rPr>
          <w:rFonts w:hint="eastAsia"/>
        </w:rPr>
        <w:t>校验</w:t>
      </w:r>
      <w:r w:rsidR="00E42D46">
        <w:rPr>
          <w:rFonts w:hint="eastAsia"/>
        </w:rPr>
        <w:t>计算</w:t>
      </w:r>
      <w:r>
        <w:rPr>
          <w:rFonts w:hint="eastAsia"/>
        </w:rPr>
        <w:t>方式</w:t>
      </w:r>
      <w:r w:rsidR="00E42D46">
        <w:rPr>
          <w:rFonts w:hint="eastAsia"/>
        </w:rPr>
        <w:t>如下</w:t>
      </w:r>
      <w:r>
        <w:rPr>
          <w:rFonts w:hint="eastAsia"/>
        </w:rPr>
        <w:t>：</w:t>
      </w:r>
    </w:p>
    <w:p w:rsidR="00E42D46" w:rsidRDefault="00E42D46" w:rsidP="00E42D46">
      <w:r>
        <w:t xml:space="preserve">Uint16 </w:t>
      </w:r>
      <w:proofErr w:type="spellStart"/>
      <w:proofErr w:type="gramStart"/>
      <w:r>
        <w:t>CrcCheck</w:t>
      </w:r>
      <w:proofErr w:type="spellEnd"/>
      <w:r>
        <w:t>(</w:t>
      </w:r>
      <w:proofErr w:type="spellStart"/>
      <w:proofErr w:type="gramEnd"/>
      <w:r>
        <w:t>bool</w:t>
      </w:r>
      <w:proofErr w:type="spellEnd"/>
      <w:r>
        <w:t xml:space="preserve"> *</w:t>
      </w:r>
      <w:proofErr w:type="spellStart"/>
      <w:r>
        <w:t>tempMsg</w:t>
      </w:r>
      <w:proofErr w:type="spellEnd"/>
      <w:r>
        <w:t xml:space="preserve">, Uint16 </w:t>
      </w:r>
      <w:proofErr w:type="spellStart"/>
      <w:r>
        <w:t>tempLength</w:t>
      </w:r>
      <w:proofErr w:type="spellEnd"/>
      <w:r>
        <w:t>)</w:t>
      </w:r>
    </w:p>
    <w:p w:rsidR="00E42D46" w:rsidRDefault="00E42D46" w:rsidP="00E42D46">
      <w:r>
        <w:t>{</w:t>
      </w:r>
    </w:p>
    <w:p w:rsidR="00E42D46" w:rsidRDefault="00E42D46" w:rsidP="00E42D46">
      <w:r>
        <w:rPr>
          <w:rFonts w:hint="eastAsia"/>
        </w:rPr>
        <w:t xml:space="preserve">  </w:t>
      </w:r>
      <w:r>
        <w:rPr>
          <w:rFonts w:hint="eastAsia"/>
        </w:rPr>
        <w:tab/>
        <w:t>//</w:t>
      </w:r>
      <w:r>
        <w:rPr>
          <w:rFonts w:hint="eastAsia"/>
        </w:rPr>
        <w:t>此处</w:t>
      </w:r>
      <w:r>
        <w:rPr>
          <w:rFonts w:hint="eastAsia"/>
        </w:rPr>
        <w:t>CRC</w:t>
      </w:r>
      <w:r>
        <w:rPr>
          <w:rFonts w:hint="eastAsia"/>
        </w:rPr>
        <w:t>校验为查询表格</w:t>
      </w:r>
    </w:p>
    <w:p w:rsidR="00E42D46" w:rsidRDefault="00E42D46" w:rsidP="00E42D46">
      <w:r>
        <w:t xml:space="preserve">  </w:t>
      </w:r>
      <w:r>
        <w:tab/>
        <w:t>Uint16 i=0;</w:t>
      </w:r>
    </w:p>
    <w:p w:rsidR="00E42D46" w:rsidRDefault="00E42D46" w:rsidP="00E42D46">
      <w:r>
        <w:t xml:space="preserve">    Uint16 </w:t>
      </w:r>
      <w:proofErr w:type="spellStart"/>
      <w:r>
        <w:t>tempCrcHigh</w:t>
      </w:r>
      <w:proofErr w:type="spellEnd"/>
      <w:r>
        <w:t xml:space="preserve"> = 0xFF;</w:t>
      </w:r>
    </w:p>
    <w:p w:rsidR="00E42D46" w:rsidRDefault="00E42D46" w:rsidP="00E42D46">
      <w:r>
        <w:t xml:space="preserve">    Uint16 </w:t>
      </w:r>
      <w:proofErr w:type="spellStart"/>
      <w:r>
        <w:t>tempCrcLow</w:t>
      </w:r>
      <w:proofErr w:type="spellEnd"/>
      <w:r>
        <w:t xml:space="preserve"> = 0xFF;  </w:t>
      </w:r>
    </w:p>
    <w:p w:rsidR="00E42D46" w:rsidRDefault="00E42D46" w:rsidP="00E42D46">
      <w:r>
        <w:t xml:space="preserve">    Uint16 </w:t>
      </w:r>
      <w:proofErr w:type="spellStart"/>
      <w:r>
        <w:t>tempIndex</w:t>
      </w:r>
      <w:proofErr w:type="spellEnd"/>
      <w:r>
        <w:t xml:space="preserve">=0; </w:t>
      </w:r>
    </w:p>
    <w:p w:rsidR="00E42D46" w:rsidRDefault="00E42D46" w:rsidP="00E42D46">
      <w:r>
        <w:t xml:space="preserve">    </w:t>
      </w:r>
      <w:proofErr w:type="gramStart"/>
      <w:r>
        <w:t>if(</w:t>
      </w:r>
      <w:proofErr w:type="spellStart"/>
      <w:proofErr w:type="gramEnd"/>
      <w:r>
        <w:t>tempLength</w:t>
      </w:r>
      <w:proofErr w:type="spellEnd"/>
      <w:r>
        <w:t>&gt;32)</w:t>
      </w:r>
    </w:p>
    <w:p w:rsidR="00E42D46" w:rsidRDefault="00E42D46" w:rsidP="00E42D46">
      <w:r>
        <w:t xml:space="preserve">    {</w:t>
      </w:r>
    </w:p>
    <w:p w:rsidR="00E42D46" w:rsidRDefault="00E42D46" w:rsidP="00E42D46"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E42D46" w:rsidRDefault="00E42D46" w:rsidP="00E42D46">
      <w:r>
        <w:t xml:space="preserve">    }              </w:t>
      </w:r>
    </w:p>
    <w:p w:rsidR="00E42D46" w:rsidRDefault="00E42D46" w:rsidP="00E42D46">
      <w:r>
        <w:t xml:space="preserve">   </w:t>
      </w:r>
      <w:r>
        <w:tab/>
      </w:r>
      <w:proofErr w:type="gramStart"/>
      <w:r>
        <w:t>for(</w:t>
      </w:r>
      <w:proofErr w:type="gramEnd"/>
      <w:r>
        <w:t xml:space="preserve">i = 0; i &lt; </w:t>
      </w:r>
      <w:proofErr w:type="spellStart"/>
      <w:r>
        <w:t>tempLength</w:t>
      </w:r>
      <w:proofErr w:type="spellEnd"/>
      <w:r>
        <w:t xml:space="preserve">; i++) </w:t>
      </w:r>
    </w:p>
    <w:p w:rsidR="00E42D46" w:rsidRDefault="00E42D46" w:rsidP="00E42D46">
      <w:r>
        <w:t xml:space="preserve">    {</w:t>
      </w:r>
    </w:p>
    <w:p w:rsidR="00E42D46" w:rsidRDefault="00E42D46" w:rsidP="00E42D46">
      <w:r>
        <w:t xml:space="preserve">        </w:t>
      </w:r>
      <w:proofErr w:type="spellStart"/>
      <w:proofErr w:type="gramStart"/>
      <w:r>
        <w:t>tempIndex</w:t>
      </w:r>
      <w:proofErr w:type="spellEnd"/>
      <w:proofErr w:type="gramEnd"/>
      <w:r>
        <w:t xml:space="preserve"> = </w:t>
      </w:r>
      <w:proofErr w:type="spellStart"/>
      <w:r>
        <w:t>tempCrcLow</w:t>
      </w:r>
      <w:proofErr w:type="spellEnd"/>
      <w:r>
        <w:t xml:space="preserve"> ^ (</w:t>
      </w:r>
      <w:proofErr w:type="spellStart"/>
      <w:r>
        <w:t>tempMsg</w:t>
      </w:r>
      <w:proofErr w:type="spellEnd"/>
      <w:r>
        <w:t>[i]);</w:t>
      </w:r>
    </w:p>
    <w:p w:rsidR="00E42D46" w:rsidRDefault="00E42D46" w:rsidP="00E42D46">
      <w:r>
        <w:t xml:space="preserve">        </w:t>
      </w:r>
      <w:proofErr w:type="spellStart"/>
      <w:proofErr w:type="gramStart"/>
      <w:r>
        <w:t>tempCrcLow</w:t>
      </w:r>
      <w:proofErr w:type="spellEnd"/>
      <w:proofErr w:type="gramEnd"/>
      <w:r>
        <w:t xml:space="preserve"> = </w:t>
      </w:r>
      <w:proofErr w:type="spellStart"/>
      <w:r>
        <w:t>tempCrcHigh</w:t>
      </w:r>
      <w:proofErr w:type="spellEnd"/>
      <w:r>
        <w:t xml:space="preserve"> ^ (CRCVALUE[</w:t>
      </w:r>
      <w:proofErr w:type="spellStart"/>
      <w:r>
        <w:t>tempIndex</w:t>
      </w:r>
      <w:proofErr w:type="spellEnd"/>
      <w:r>
        <w:t xml:space="preserve">] &gt;&gt;8);  </w:t>
      </w:r>
    </w:p>
    <w:p w:rsidR="00E42D46" w:rsidRDefault="00E42D46" w:rsidP="00E42D46">
      <w:r>
        <w:t xml:space="preserve">        </w:t>
      </w:r>
      <w:proofErr w:type="spellStart"/>
      <w:proofErr w:type="gramStart"/>
      <w:r>
        <w:t>tempCrcHigh</w:t>
      </w:r>
      <w:proofErr w:type="spellEnd"/>
      <w:proofErr w:type="gramEnd"/>
      <w:r>
        <w:t xml:space="preserve"> =CRCVALUE[</w:t>
      </w:r>
      <w:proofErr w:type="spellStart"/>
      <w:r>
        <w:t>tempIndex</w:t>
      </w:r>
      <w:proofErr w:type="spellEnd"/>
      <w:r>
        <w:t>]&amp;0xff;</w:t>
      </w:r>
    </w:p>
    <w:p w:rsidR="00E42D46" w:rsidRDefault="00E42D46" w:rsidP="00E42D46">
      <w:r>
        <w:t xml:space="preserve">    }</w:t>
      </w:r>
    </w:p>
    <w:p w:rsidR="00E42D46" w:rsidRDefault="00E42D46" w:rsidP="00E42D46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tempCrcHigh</w:t>
      </w:r>
      <w:proofErr w:type="spellEnd"/>
      <w:r>
        <w:t xml:space="preserve"> | (</w:t>
      </w:r>
      <w:proofErr w:type="spellStart"/>
      <w:r>
        <w:t>tempCrcLow</w:t>
      </w:r>
      <w:proofErr w:type="spellEnd"/>
      <w:r>
        <w:t>&lt;&lt;8));</w:t>
      </w:r>
    </w:p>
    <w:p w:rsidR="00925261" w:rsidRDefault="00E42D46" w:rsidP="00E42D46">
      <w:r>
        <w:t>}</w:t>
      </w:r>
    </w:p>
    <w:p w:rsidR="00E42D46" w:rsidRDefault="00E42D46" w:rsidP="00E42D46"/>
    <w:p w:rsidR="00E42D46" w:rsidRDefault="00E42D46" w:rsidP="00E42D46">
      <w:proofErr w:type="spellStart"/>
      <w:proofErr w:type="gramStart"/>
      <w:r>
        <w:t>const</w:t>
      </w:r>
      <w:proofErr w:type="spellEnd"/>
      <w:proofErr w:type="gramEnd"/>
      <w:r>
        <w:t xml:space="preserve"> Uint16 CRCVALUE[]=</w:t>
      </w:r>
    </w:p>
    <w:p w:rsidR="00E42D46" w:rsidRDefault="00E42D46" w:rsidP="00E42D46">
      <w:r>
        <w:t>{</w:t>
      </w:r>
    </w:p>
    <w:p w:rsidR="00E42D46" w:rsidRDefault="00E42D46" w:rsidP="00E42D46">
      <w:r>
        <w:t xml:space="preserve">  </w:t>
      </w:r>
      <w:r>
        <w:tab/>
        <w:t>0x0000,0xC1C0,0x81C1,0x4001,0x01C3,0xC003,0x8002,0x41C2,0x01C6,0xC006,0x8007,0x41C7,</w:t>
      </w:r>
    </w:p>
    <w:p w:rsidR="00E42D46" w:rsidRDefault="00E42D46" w:rsidP="00E42D46">
      <w:r>
        <w:tab/>
        <w:t>0x0005,0xC1C5,0x81C4,0x4004,0x01CC,0xC00C,0x800D,0x41CD,0x000F,0xC1CF,0x81CE,0x400E,</w:t>
      </w:r>
    </w:p>
    <w:p w:rsidR="00E42D46" w:rsidRDefault="00E42D46" w:rsidP="00E42D46">
      <w:r>
        <w:tab/>
        <w:t>0x000A,0xC1CA,0x81CB,0x400B,0x01C9,0xC009,0x8008,0x41C8,0x01D8,0xC018,0x8019,0x41D9,</w:t>
      </w:r>
    </w:p>
    <w:p w:rsidR="00E42D46" w:rsidRDefault="00E42D46" w:rsidP="00E42D46">
      <w:r>
        <w:tab/>
        <w:t>0x001B,0xC1DB,0x81DA,0x401A,0x001E,0xC1DE,0x81DF,0x401F,0x01DD,0xC01D,0x801C,0x41DC,</w:t>
      </w:r>
    </w:p>
    <w:p w:rsidR="00E42D46" w:rsidRDefault="00E42D46" w:rsidP="00E42D46">
      <w:r>
        <w:tab/>
        <w:t>0x0014,0xC1D4,0x81D5,0x4015,0x01D7,0xC017,0x8016,0x41D6,0x01D2,0xC012,0x8013,0x41D3,</w:t>
      </w:r>
    </w:p>
    <w:p w:rsidR="00E42D46" w:rsidRDefault="00E42D46" w:rsidP="00E42D46">
      <w:r>
        <w:lastRenderedPageBreak/>
        <w:tab/>
        <w:t>0x0011,0xC1D1,0x81D0,0x4010,0x01F0,0xC030,0x8031,0x41F1,0x0033,0xC1F3,0x81F2,0x4032,</w:t>
      </w:r>
    </w:p>
    <w:p w:rsidR="00E42D46" w:rsidRDefault="00E42D46" w:rsidP="00E42D46">
      <w:r>
        <w:tab/>
        <w:t>0x0036,0xC1F6,0x81F7,0x4037,0x01F5,0xC035,0x8034,0x41F4,0x003C,0xC1FC,0x81FD,0x403D,</w:t>
      </w:r>
    </w:p>
    <w:p w:rsidR="00E42D46" w:rsidRDefault="00E42D46" w:rsidP="00E42D46">
      <w:r>
        <w:tab/>
        <w:t>0x01FF,0xC03F,0x803E,0x41FE,0x01FA,0xC03A,0x803B,0x41FB,0x0039,0xC1F9,0x81F8,0x4038,</w:t>
      </w:r>
    </w:p>
    <w:p w:rsidR="00E42D46" w:rsidRDefault="00E42D46" w:rsidP="00E42D46">
      <w:r>
        <w:tab/>
        <w:t>0x0028,0xC1E8,0x81E9,0x4029,0x01EB,0xC02B,0x802A,0x41EA,0x01EE,0xC02E,0x802F,0x41EF,</w:t>
      </w:r>
    </w:p>
    <w:p w:rsidR="00E42D46" w:rsidRDefault="00E42D46" w:rsidP="00E42D46">
      <w:r>
        <w:tab/>
        <w:t>0x002D,0xC1ED,0x81EC,0x402C,0x01E4,0xC024,0x8025,0x41E5,0x0027,0xC1E7,0x81E6,0x4026,</w:t>
      </w:r>
    </w:p>
    <w:p w:rsidR="00E42D46" w:rsidRDefault="00E42D46" w:rsidP="00E42D46">
      <w:r>
        <w:tab/>
        <w:t>0x0022,0xC1E2,0x81E3,0x4023,0x01E1,0xC021,0x8020,0x41E0,0x01A0,0xC060,0x8061,0x41A1,</w:t>
      </w:r>
    </w:p>
    <w:p w:rsidR="00E42D46" w:rsidRDefault="00E42D46" w:rsidP="00E42D46">
      <w:r>
        <w:tab/>
        <w:t>0x0063,0xC1A3,0x81A2,0x4062,0x0066,0xC1A6,0x81A7,0x4067,0x01A5,0xC065,0x8064,0x41A4,</w:t>
      </w:r>
    </w:p>
    <w:p w:rsidR="00E42D46" w:rsidRDefault="00E42D46" w:rsidP="00E42D46">
      <w:r>
        <w:tab/>
        <w:t>0x006C,0xC1AC,0x81AD,0x406D,0x01AF,0xC06F,0x806E,0x41AE,0x01AA,0xC06A,0x806B,0x41AB,</w:t>
      </w:r>
    </w:p>
    <w:p w:rsidR="00E42D46" w:rsidRDefault="00E42D46" w:rsidP="00E42D46">
      <w:r>
        <w:tab/>
        <w:t>0x0069,0xC1A9,0x81A8,0x4068,0x0078,0xC1B8,0x81B9,0x4079,0x01BB,0xC07B,0x807A,0x41BA,</w:t>
      </w:r>
    </w:p>
    <w:p w:rsidR="00E42D46" w:rsidRDefault="00E42D46" w:rsidP="00E42D46">
      <w:r>
        <w:tab/>
        <w:t>0x01BE,0xC07E,0x807F,0x41BF,0x007D,0xC1BD,0x81BC,0x407C,0x01B4,0xC074,0x8075,0x41B5,</w:t>
      </w:r>
    </w:p>
    <w:p w:rsidR="00E42D46" w:rsidRDefault="00E42D46" w:rsidP="00E42D46">
      <w:r>
        <w:tab/>
        <w:t>0x0077,0xC1B7,0x81B6,0x4076,0x0072,0xC1B2,0x81B3,0x4073,0x01B1,0xC071,0x8070,0x41B0,</w:t>
      </w:r>
    </w:p>
    <w:p w:rsidR="00E42D46" w:rsidRDefault="00E42D46" w:rsidP="00E42D46">
      <w:r>
        <w:tab/>
        <w:t>0x0050,0xC190,0x8191,0x4051,0x0193,0xC053,0x8052,0x4192,0x0196,0xC056,0x8057,0x4197,</w:t>
      </w:r>
    </w:p>
    <w:p w:rsidR="00E42D46" w:rsidRDefault="00E42D46" w:rsidP="00E42D46">
      <w:r>
        <w:tab/>
        <w:t>0x0055,0xC195,0x8194,0x4054,0x019C,0xC05C,0x805D,0x419D,0x005F,0xC19F,0x819E,0x405E,</w:t>
      </w:r>
    </w:p>
    <w:p w:rsidR="00E42D46" w:rsidRDefault="00E42D46" w:rsidP="00E42D46">
      <w:r>
        <w:tab/>
        <w:t>0x005A,0xC19A,0x819B,0x405B,0x0199,0xC059,0x8058,0x4198,0x0188,0xC048,0x8049,0x4189,</w:t>
      </w:r>
    </w:p>
    <w:p w:rsidR="00E42D46" w:rsidRDefault="00E42D46" w:rsidP="00E42D46">
      <w:r>
        <w:tab/>
        <w:t>0x004B,0xC18B,0x818A,0x404A,0x004E,0xC18E,0x818F,0x404F,0x018D,0xC04D,0x804C,0x418C,</w:t>
      </w:r>
    </w:p>
    <w:p w:rsidR="00E42D46" w:rsidRDefault="00E42D46" w:rsidP="00E42D46">
      <w:r>
        <w:tab/>
        <w:t>0x0044,0xC184,0x8185,0x4045,0x0187,0xC047,0x8046,0x4186,0x0182,0xC042,0x8043,0x4183,</w:t>
      </w:r>
    </w:p>
    <w:p w:rsidR="00E42D46" w:rsidRDefault="00E42D46" w:rsidP="00E42D46">
      <w:r>
        <w:tab/>
        <w:t>0x0041</w:t>
      </w:r>
      <w:proofErr w:type="gramStart"/>
      <w:r>
        <w:t>,0xC181,0x8180,0x4040</w:t>
      </w:r>
      <w:proofErr w:type="gramEnd"/>
    </w:p>
    <w:p w:rsidR="00E42D46" w:rsidRDefault="00E42D46" w:rsidP="00E42D46">
      <w:r>
        <w:t>};</w:t>
      </w:r>
    </w:p>
    <w:p w:rsidR="00840639" w:rsidRPr="00840639" w:rsidRDefault="00840639" w:rsidP="00840639"/>
    <w:sectPr w:rsidR="00840639" w:rsidRPr="00840639" w:rsidSect="00AC41F2">
      <w:headerReference w:type="even" r:id="rId15"/>
      <w:footerReference w:type="even" r:id="rId16"/>
      <w:footerReference w:type="default" r:id="rId17"/>
      <w:headerReference w:type="first" r:id="rId18"/>
      <w:footerReference w:type="first" r:id="rId19"/>
      <w:pgSz w:w="11907" w:h="16839" w:code="9"/>
      <w:pgMar w:top="851" w:right="851" w:bottom="680" w:left="1134" w:header="851" w:footer="680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6483" w:rsidRDefault="00326483">
      <w:r>
        <w:separator/>
      </w:r>
    </w:p>
  </w:endnote>
  <w:endnote w:type="continuationSeparator" w:id="0">
    <w:p w:rsidR="00326483" w:rsidRDefault="00326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A2" w:rsidRDefault="00FC38A2" w:rsidP="00110F3A">
    <w:pPr>
      <w:pStyle w:val="ac"/>
      <w:jc w:val="left"/>
    </w:pPr>
    <w:r>
      <w:rPr>
        <w:rFonts w:hint="eastAsia"/>
      </w:rPr>
      <w:tab/>
    </w:r>
  </w:p>
  <w:sdt>
    <w:sdtPr>
      <w:id w:val="34741235"/>
      <w:lock w:val="sdtContentLocked"/>
      <w:placeholder>
        <w:docPart w:val="2D7FCF3F9D8E44898F159395369A0FF6"/>
      </w:placeholder>
    </w:sdtPr>
    <w:sdtContent>
      <w:p w:rsidR="00FC38A2" w:rsidRDefault="00FC38A2" w:rsidP="00110F3A">
        <w:pPr>
          <w:pStyle w:val="ac"/>
        </w:pPr>
        <w:r>
          <w:rPr>
            <w:rFonts w:hint="eastAsia"/>
          </w:rPr>
          <w:t>Copyright by Shenzhen Hpmont Technology Co., Ltd</w:t>
        </w:r>
      </w:p>
    </w:sdtContent>
  </w:sdt>
  <w:sdt>
    <w:sdtPr>
      <w:rPr>
        <w:rFonts w:hint="eastAsia"/>
      </w:rPr>
      <w:id w:val="34741236"/>
      <w:lock w:val="sdtContentLocked"/>
    </w:sdtPr>
    <w:sdtContent>
      <w:p w:rsidR="00FC38A2" w:rsidRDefault="00FC38A2" w:rsidP="00110F3A">
        <w:pPr>
          <w:pStyle w:val="ac"/>
          <w:rPr>
            <w:rFonts w:eastAsiaTheme="minorEastAsia"/>
            <w:szCs w:val="22"/>
          </w:rPr>
        </w:pPr>
        <w:r>
          <w:rPr>
            <w:rFonts w:hint="eastAsia"/>
          </w:rPr>
          <w:t>本文件之版权属深圳市海浦蒙特科技有限公司所有，未经书面批准不得随意复制！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A2" w:rsidRDefault="00FC38A2" w:rsidP="00B519DE">
    <w:pPr>
      <w:pStyle w:val="ae"/>
    </w:pPr>
  </w:p>
  <w:sdt>
    <w:sdtPr>
      <w:id w:val="34741295"/>
      <w:lock w:val="sdtContentLocked"/>
    </w:sdtPr>
    <w:sdtContent>
      <w:p w:rsidR="00FC38A2" w:rsidRDefault="00FC38A2" w:rsidP="00B519DE">
        <w:pPr>
          <w:pStyle w:val="ac"/>
        </w:pPr>
        <w:r>
          <w:rPr>
            <w:rFonts w:hint="eastAsia"/>
          </w:rPr>
          <w:t>Copyright by Shenzhen Hpmont Technology Co., Ltd</w:t>
        </w:r>
      </w:p>
    </w:sdtContent>
  </w:sdt>
  <w:sdt>
    <w:sdtPr>
      <w:rPr>
        <w:rFonts w:hint="eastAsia"/>
      </w:rPr>
      <w:id w:val="34741296"/>
      <w:lock w:val="sdtContentLocked"/>
    </w:sdtPr>
    <w:sdtContent>
      <w:p w:rsidR="00FC38A2" w:rsidRDefault="00FC38A2" w:rsidP="00B519DE">
        <w:pPr>
          <w:pStyle w:val="ac"/>
          <w:rPr>
            <w:rFonts w:eastAsiaTheme="minorEastAsia"/>
            <w:szCs w:val="22"/>
          </w:rPr>
        </w:pPr>
        <w:r>
          <w:rPr>
            <w:rFonts w:hint="eastAsia"/>
          </w:rPr>
          <w:t>本文件之版权属深圳市海浦蒙特科技有限公司所有，未经书面批准不得随意复制！</w: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A2" w:rsidRDefault="00FC38A2" w:rsidP="00646804">
    <w:pPr>
      <w:pStyle w:val="ac"/>
      <w:jc w:val="left"/>
    </w:pPr>
    <w:r>
      <w:rPr>
        <w:rFonts w:hint="eastAsia"/>
      </w:rPr>
      <w:tab/>
    </w:r>
  </w:p>
  <w:sdt>
    <w:sdtPr>
      <w:id w:val="34741215"/>
      <w:lock w:val="sdtContentLocked"/>
    </w:sdtPr>
    <w:sdtContent>
      <w:p w:rsidR="00FC38A2" w:rsidRDefault="00FC38A2" w:rsidP="00E8249E">
        <w:pPr>
          <w:pStyle w:val="ac"/>
        </w:pPr>
        <w:r>
          <w:rPr>
            <w:rFonts w:hint="eastAsia"/>
          </w:rPr>
          <w:t>Copyright by Shenzhen Hpmont Technology Co., Ltd</w:t>
        </w:r>
      </w:p>
    </w:sdtContent>
  </w:sdt>
  <w:sdt>
    <w:sdtPr>
      <w:rPr>
        <w:rFonts w:hint="eastAsia"/>
      </w:rPr>
      <w:id w:val="34741216"/>
      <w:lock w:val="sdtContentLocked"/>
    </w:sdtPr>
    <w:sdtContent>
      <w:p w:rsidR="00FC38A2" w:rsidRDefault="00FC38A2" w:rsidP="00E8249E">
        <w:pPr>
          <w:pStyle w:val="ac"/>
          <w:rPr>
            <w:rFonts w:eastAsiaTheme="minorEastAsia"/>
            <w:szCs w:val="22"/>
          </w:rPr>
        </w:pPr>
        <w:r>
          <w:rPr>
            <w:rFonts w:hint="eastAsia"/>
          </w:rPr>
          <w:t>本文件之版权属深圳市海浦蒙特科技有限公司所有，未经书面批准不得随意复制！</w: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A2" w:rsidRPr="00B519DE" w:rsidRDefault="00FC38A2" w:rsidP="00B519DE">
    <w:pPr>
      <w:pStyle w:val="ae"/>
      <w:rPr>
        <w:rFonts w:eastAsiaTheme="minorEastAsia"/>
      </w:rPr>
    </w:pPr>
    <w:r>
      <w:rPr>
        <w:rFonts w:eastAsiaTheme="minorEastAsia" w:hint="eastAsia"/>
      </w:rPr>
      <w:t>密级：机密</w:t>
    </w:r>
    <w:r>
      <w:rPr>
        <w:rFonts w:eastAsiaTheme="minorEastAsia" w:hint="eastAsia"/>
      </w:rPr>
      <w:tab/>
    </w:r>
    <w:r>
      <w:rPr>
        <w:rFonts w:hint="eastAsia"/>
      </w:rPr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rPr>
        <w:noProof/>
      </w:rPr>
      <w:fldChar w:fldCharType="end"/>
    </w:r>
    <w:r>
      <w:rPr>
        <w:rFonts w:hint="eastAsia"/>
      </w:rPr>
      <w:t xml:space="preserve"> 页 共 </w:t>
    </w:r>
    <w:fldSimple w:instr=" SECTIONPAGES  \* Arabic  \* MERGEFORMAT ">
      <w:r>
        <w:rPr>
          <w:noProof/>
        </w:rPr>
        <w:t>4</w:t>
      </w:r>
    </w:fldSimple>
    <w:r>
      <w:rPr>
        <w:rFonts w:hint="eastAsia"/>
      </w:rPr>
      <w:t xml:space="preserve"> 页</w:t>
    </w:r>
  </w:p>
  <w:p w:rsidR="00FC38A2" w:rsidRDefault="00FC38A2" w:rsidP="00B519DE">
    <w:pPr>
      <w:pStyle w:val="ac"/>
    </w:pPr>
    <w:proofErr w:type="spellStart"/>
    <w:r>
      <w:rPr>
        <w:rFonts w:hint="eastAsia"/>
      </w:rPr>
      <w:t>Copyrigt</w:t>
    </w:r>
    <w:proofErr w:type="spellEnd"/>
    <w:r>
      <w:rPr>
        <w:rFonts w:hint="eastAsia"/>
      </w:rPr>
      <w:t xml:space="preserve"> by Shenzhen </w:t>
    </w:r>
    <w:proofErr w:type="spellStart"/>
    <w:r>
      <w:rPr>
        <w:rFonts w:hint="eastAsia"/>
      </w:rPr>
      <w:t>Hpmont</w:t>
    </w:r>
    <w:proofErr w:type="spellEnd"/>
    <w:r>
      <w:rPr>
        <w:rFonts w:hint="eastAsia"/>
      </w:rPr>
      <w:t xml:space="preserve"> Technology </w:t>
    </w:r>
    <w:proofErr w:type="spellStart"/>
    <w:r>
      <w:rPr>
        <w:rFonts w:hint="eastAsia"/>
      </w:rPr>
      <w:t>Co</w:t>
    </w:r>
    <w:proofErr w:type="gramStart"/>
    <w:r>
      <w:rPr>
        <w:rFonts w:hint="eastAsia"/>
      </w:rPr>
      <w:t>,.</w:t>
    </w:r>
    <w:proofErr w:type="gramEnd"/>
    <w:r>
      <w:rPr>
        <w:rFonts w:hint="eastAsia"/>
      </w:rPr>
      <w:t>Ltd</w:t>
    </w:r>
    <w:proofErr w:type="spellEnd"/>
  </w:p>
  <w:p w:rsidR="00FC38A2" w:rsidRPr="00B519DE" w:rsidRDefault="00FC38A2" w:rsidP="00B519DE">
    <w:pPr>
      <w:pStyle w:val="ac"/>
      <w:rPr>
        <w:rFonts w:eastAsiaTheme="minorEastAsia"/>
        <w:szCs w:val="22"/>
      </w:rPr>
    </w:pPr>
    <w:r>
      <w:rPr>
        <w:rFonts w:hint="eastAsia"/>
      </w:rPr>
      <w:t>本文件之版权属</w:t>
    </w:r>
    <w:proofErr w:type="gramStart"/>
    <w:r>
      <w:rPr>
        <w:rFonts w:hint="eastAsia"/>
      </w:rPr>
      <w:t>深圳市海浦蒙特</w:t>
    </w:r>
    <w:proofErr w:type="gramEnd"/>
    <w:r>
      <w:rPr>
        <w:rFonts w:hint="eastAsia"/>
      </w:rPr>
      <w:t>科技有限公司所有，未经书面批准不得随意复制！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A2" w:rsidRDefault="00FC38A2" w:rsidP="00410182">
    <w:pPr>
      <w:pStyle w:val="ae"/>
    </w:pPr>
    <w:proofErr w:type="spellStart"/>
    <w:r>
      <w:rPr>
        <w:rFonts w:hint="eastAsia"/>
      </w:rPr>
      <w:t>密级</w:t>
    </w:r>
    <w:proofErr w:type="spellEnd"/>
    <w:r>
      <w:rPr>
        <w:rFonts w:hint="eastAsia"/>
      </w:rPr>
      <w:t>：</w:t>
    </w:r>
    <w:r>
      <w:rPr>
        <w:rFonts w:eastAsiaTheme="minorEastAsia" w:hint="eastAsia"/>
      </w:rPr>
      <w:t>秘密</w:t>
    </w:r>
    <w:r>
      <w:rPr>
        <w:rFonts w:hint="eastAsia"/>
      </w:rPr>
      <w:tab/>
      <w:t xml:space="preserve">第 </w:t>
    </w:r>
    <w:r>
      <w:fldChar w:fldCharType="begin"/>
    </w:r>
    <w:r>
      <w:instrText xml:space="preserve"> page </w:instrText>
    </w:r>
    <w:r>
      <w:fldChar w:fldCharType="separate"/>
    </w:r>
    <w:r w:rsidR="00014522"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页 共 </w:t>
    </w:r>
    <w:fldSimple w:instr=" SECTIONPAGES  \* Arabic  \* MERGEFORMAT ">
      <w:r w:rsidR="00014522">
        <w:rPr>
          <w:noProof/>
        </w:rPr>
        <w:t>6</w:t>
      </w:r>
    </w:fldSimple>
    <w:r>
      <w:rPr>
        <w:rFonts w:hint="eastAsia"/>
      </w:rPr>
      <w:t xml:space="preserve"> 页</w:t>
    </w:r>
  </w:p>
  <w:p w:rsidR="00FC38A2" w:rsidRDefault="00FC38A2" w:rsidP="00B519DE">
    <w:pPr>
      <w:pStyle w:val="ac"/>
    </w:pPr>
    <w:r>
      <w:rPr>
        <w:rFonts w:hint="eastAsia"/>
      </w:rPr>
      <w:t xml:space="preserve">Copyright by Shenzhen </w:t>
    </w:r>
    <w:proofErr w:type="spellStart"/>
    <w:r>
      <w:rPr>
        <w:rFonts w:hint="eastAsia"/>
      </w:rPr>
      <w:t>Hpmont</w:t>
    </w:r>
    <w:proofErr w:type="spellEnd"/>
    <w:r>
      <w:rPr>
        <w:rFonts w:hint="eastAsia"/>
      </w:rPr>
      <w:t xml:space="preserve"> Technology Co., Ltd</w:t>
    </w:r>
  </w:p>
  <w:p w:rsidR="00FC38A2" w:rsidRDefault="00FC38A2" w:rsidP="00B519DE">
    <w:pPr>
      <w:pStyle w:val="ac"/>
      <w:rPr>
        <w:rFonts w:eastAsiaTheme="minorEastAsia"/>
        <w:szCs w:val="22"/>
      </w:rPr>
    </w:pPr>
    <w:r>
      <w:rPr>
        <w:rFonts w:hint="eastAsia"/>
      </w:rPr>
      <w:t>本文件之版权属</w:t>
    </w:r>
    <w:proofErr w:type="gramStart"/>
    <w:r>
      <w:rPr>
        <w:rFonts w:hint="eastAsia"/>
      </w:rPr>
      <w:t>深圳市海浦蒙特</w:t>
    </w:r>
    <w:proofErr w:type="gramEnd"/>
    <w:r>
      <w:rPr>
        <w:rFonts w:hint="eastAsia"/>
      </w:rPr>
      <w:t>科技有限公司所有，未经书面批准不得随意复制！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A2" w:rsidRDefault="00FC38A2" w:rsidP="00CE0F0D">
    <w:pPr>
      <w:pStyle w:val="ae"/>
    </w:pPr>
    <w:proofErr w:type="spellStart"/>
    <w:r>
      <w:rPr>
        <w:rFonts w:hint="eastAsia"/>
      </w:rPr>
      <w:t>密级</w:t>
    </w:r>
    <w:proofErr w:type="spellEnd"/>
    <w:r>
      <w:rPr>
        <w:rFonts w:hint="eastAsia"/>
      </w:rPr>
      <w:t>：</w:t>
    </w:r>
    <w:r>
      <w:rPr>
        <w:rFonts w:eastAsiaTheme="minorEastAsia" w:hint="eastAsia"/>
      </w:rPr>
      <w:t>秘密</w:t>
    </w:r>
    <w:r>
      <w:rPr>
        <w:rFonts w:hint="eastAsia"/>
      </w:rPr>
      <w:tab/>
      <w:t xml:space="preserve">第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rPr>
        <w:rFonts w:hint="eastAsia"/>
      </w:rPr>
      <w:t xml:space="preserve"> 页 共 </w:t>
    </w:r>
    <w:fldSimple w:instr=" SECTIONPAGES  \* Arabic  \* MERGEFORMAT ">
      <w:r>
        <w:rPr>
          <w:noProof/>
        </w:rPr>
        <w:t>6</w:t>
      </w:r>
    </w:fldSimple>
    <w:r>
      <w:rPr>
        <w:rFonts w:hint="eastAsia"/>
      </w:rPr>
      <w:t xml:space="preserve"> 页</w:t>
    </w:r>
  </w:p>
  <w:p w:rsidR="00FC38A2" w:rsidRDefault="00FC38A2" w:rsidP="00E8249E">
    <w:pPr>
      <w:pStyle w:val="ac"/>
    </w:pPr>
    <w:r>
      <w:rPr>
        <w:rFonts w:hint="eastAsia"/>
      </w:rPr>
      <w:t xml:space="preserve">Copyright by Shenzhen </w:t>
    </w:r>
    <w:proofErr w:type="spellStart"/>
    <w:r>
      <w:rPr>
        <w:rFonts w:hint="eastAsia"/>
      </w:rPr>
      <w:t>Hpmont</w:t>
    </w:r>
    <w:proofErr w:type="spellEnd"/>
    <w:r>
      <w:rPr>
        <w:rFonts w:hint="eastAsia"/>
      </w:rPr>
      <w:t xml:space="preserve"> Technology Co., Ltd</w:t>
    </w:r>
  </w:p>
  <w:p w:rsidR="00FC38A2" w:rsidRDefault="00FC38A2" w:rsidP="00E8249E">
    <w:pPr>
      <w:pStyle w:val="ac"/>
      <w:rPr>
        <w:rFonts w:eastAsiaTheme="minorEastAsia"/>
        <w:szCs w:val="22"/>
      </w:rPr>
    </w:pPr>
    <w:r>
      <w:rPr>
        <w:rFonts w:hint="eastAsia"/>
      </w:rPr>
      <w:t>本文件之版权属</w:t>
    </w:r>
    <w:proofErr w:type="gramStart"/>
    <w:r>
      <w:rPr>
        <w:rFonts w:hint="eastAsia"/>
      </w:rPr>
      <w:t>深圳市海浦蒙特</w:t>
    </w:r>
    <w:proofErr w:type="gramEnd"/>
    <w:r>
      <w:rPr>
        <w:rFonts w:hint="eastAsia"/>
      </w:rPr>
      <w:t>科技有限公司所有，未经书面批准不得随意复制！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6483" w:rsidRDefault="00326483">
      <w:r>
        <w:separator/>
      </w:r>
    </w:p>
  </w:footnote>
  <w:footnote w:type="continuationSeparator" w:id="0">
    <w:p w:rsidR="00326483" w:rsidRDefault="00326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A2" w:rsidRDefault="00FC38A2" w:rsidP="00B519DE">
    <w:pPr>
      <w:pStyle w:val="a9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A2" w:rsidRDefault="00FC38A2" w:rsidP="00410182">
    <w:pPr>
      <w:pStyle w:val="aff6"/>
    </w:pPr>
    <w:r w:rsidRPr="00AC41F2">
      <w:rPr>
        <w:noProof/>
      </w:rPr>
      <w:drawing>
        <wp:inline distT="0" distB="0" distL="0" distR="0">
          <wp:extent cx="560250" cy="445500"/>
          <wp:effectExtent l="19050" t="0" r="0" b="0"/>
          <wp:docPr id="2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250" cy="44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proofErr w:type="gramStart"/>
    <w:r>
      <w:rPr>
        <w:rFonts w:hint="eastAsia"/>
      </w:rPr>
      <w:t>深圳</w:t>
    </w:r>
    <w:r w:rsidRPr="00410182">
      <w:rPr>
        <w:rFonts w:hint="eastAsia"/>
      </w:rPr>
      <w:t>市海浦蒙特</w:t>
    </w:r>
    <w:proofErr w:type="gramEnd"/>
    <w:r w:rsidRPr="00410182">
      <w:rPr>
        <w:rFonts w:hint="eastAsia"/>
      </w:rPr>
      <w:t>科技</w:t>
    </w:r>
    <w:r>
      <w:rPr>
        <w:rFonts w:hint="eastAsia"/>
      </w:rPr>
      <w:t>有限公司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707"/>
      <w:gridCol w:w="1560"/>
      <w:gridCol w:w="2552"/>
      <w:gridCol w:w="1557"/>
      <w:gridCol w:w="2556"/>
    </w:tblGrid>
    <w:tr w:rsidR="00FC38A2" w:rsidTr="00EC4EC2">
      <w:trPr>
        <w:trHeight w:val="624"/>
      </w:trPr>
      <w:tc>
        <w:tcPr>
          <w:tcW w:w="859" w:type="pct"/>
          <w:vMerge w:val="restart"/>
          <w:vAlign w:val="center"/>
        </w:tcPr>
        <w:p w:rsidR="00FC38A2" w:rsidRDefault="00FC38A2" w:rsidP="00D152D0">
          <w:pPr>
            <w:pStyle w:val="a7"/>
          </w:pPr>
          <w:r w:rsidRPr="00BB50CD">
            <w:rPr>
              <w:noProof/>
            </w:rPr>
            <w:drawing>
              <wp:inline distT="0" distB="0" distL="0" distR="0" wp14:anchorId="36C094FC" wp14:editId="15206549">
                <wp:extent cx="840375" cy="668250"/>
                <wp:effectExtent l="19050" t="0" r="0" b="0"/>
                <wp:docPr id="34" name="图片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0375" cy="668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5" w:type="pct"/>
          <w:vAlign w:val="center"/>
        </w:tcPr>
        <w:p w:rsidR="00FC38A2" w:rsidRDefault="00FC38A2" w:rsidP="00BB50CD">
          <w:pPr>
            <w:pStyle w:val="a5"/>
          </w:pPr>
          <w:r>
            <w:rPr>
              <w:rFonts w:hint="eastAsia"/>
            </w:rPr>
            <w:t>文件名称</w:t>
          </w:r>
        </w:p>
      </w:tc>
      <w:tc>
        <w:tcPr>
          <w:tcW w:w="3355" w:type="pct"/>
          <w:gridSpan w:val="3"/>
          <w:vAlign w:val="center"/>
        </w:tcPr>
        <w:p w:rsidR="00FC38A2" w:rsidRDefault="00FC38A2" w:rsidP="00287C74">
          <w:pPr>
            <w:pStyle w:val="a5"/>
          </w:pPr>
          <w:r>
            <w:rPr>
              <w:rFonts w:hint="eastAsia"/>
            </w:rPr>
            <w:t>小溪机电</w:t>
          </w:r>
          <w:proofErr w:type="gramStart"/>
          <w:r>
            <w:rPr>
              <w:rFonts w:hint="eastAsia"/>
            </w:rPr>
            <w:t>外召</w:t>
          </w:r>
          <w:r w:rsidRPr="00B54DED">
            <w:rPr>
              <w:rFonts w:hint="eastAsia"/>
            </w:rPr>
            <w:t>显示</w:t>
          </w:r>
          <w:proofErr w:type="gramEnd"/>
          <w:r w:rsidRPr="00B54DED">
            <w:rPr>
              <w:rFonts w:hint="eastAsia"/>
            </w:rPr>
            <w:t>Modbus</w:t>
          </w:r>
          <w:r w:rsidRPr="00B54DED">
            <w:rPr>
              <w:rFonts w:hint="eastAsia"/>
            </w:rPr>
            <w:t>通讯协议</w:t>
          </w:r>
        </w:p>
      </w:tc>
    </w:tr>
    <w:tr w:rsidR="00FC38A2" w:rsidTr="00EC4EC2">
      <w:trPr>
        <w:trHeight w:val="624"/>
      </w:trPr>
      <w:tc>
        <w:tcPr>
          <w:tcW w:w="859" w:type="pct"/>
          <w:vMerge/>
          <w:vAlign w:val="center"/>
        </w:tcPr>
        <w:p w:rsidR="00FC38A2" w:rsidRDefault="00FC38A2" w:rsidP="00BB50CD">
          <w:pPr>
            <w:pStyle w:val="a9"/>
            <w:pBdr>
              <w:bottom w:val="none" w:sz="0" w:space="0" w:color="auto"/>
            </w:pBdr>
          </w:pPr>
        </w:p>
      </w:tc>
      <w:tc>
        <w:tcPr>
          <w:tcW w:w="785" w:type="pct"/>
          <w:vAlign w:val="center"/>
        </w:tcPr>
        <w:p w:rsidR="00FC38A2" w:rsidRDefault="00FC38A2" w:rsidP="00BB50CD">
          <w:pPr>
            <w:pStyle w:val="a5"/>
          </w:pPr>
          <w:r>
            <w:rPr>
              <w:rFonts w:hint="eastAsia"/>
            </w:rPr>
            <w:t>文件版本</w:t>
          </w:r>
        </w:p>
      </w:tc>
      <w:tc>
        <w:tcPr>
          <w:tcW w:w="1284" w:type="pct"/>
          <w:vAlign w:val="center"/>
        </w:tcPr>
        <w:p w:rsidR="00FC38A2" w:rsidRDefault="00FC38A2" w:rsidP="00556174">
          <w:pPr>
            <w:pStyle w:val="a5"/>
          </w:pPr>
          <w:r>
            <w:rPr>
              <w:rFonts w:hint="eastAsia"/>
            </w:rPr>
            <w:t>V1.00</w:t>
          </w:r>
        </w:p>
      </w:tc>
      <w:tc>
        <w:tcPr>
          <w:tcW w:w="784" w:type="pct"/>
          <w:vAlign w:val="center"/>
        </w:tcPr>
        <w:p w:rsidR="00FC38A2" w:rsidRDefault="00FC38A2" w:rsidP="00BB50CD">
          <w:pPr>
            <w:pStyle w:val="a5"/>
          </w:pPr>
          <w:r>
            <w:rPr>
              <w:rFonts w:hint="eastAsia"/>
            </w:rPr>
            <w:t>密级</w:t>
          </w:r>
        </w:p>
      </w:tc>
      <w:tc>
        <w:tcPr>
          <w:tcW w:w="1287" w:type="pct"/>
          <w:vAlign w:val="center"/>
        </w:tcPr>
        <w:p w:rsidR="00FC38A2" w:rsidRDefault="00FC38A2" w:rsidP="00F4188C">
          <w:pPr>
            <w:pStyle w:val="a5"/>
          </w:pPr>
          <w:r>
            <w:rPr>
              <w:rFonts w:hint="eastAsia"/>
            </w:rPr>
            <w:t>秘密</w:t>
          </w:r>
        </w:p>
      </w:tc>
    </w:tr>
  </w:tbl>
  <w:p w:rsidR="00FC38A2" w:rsidRDefault="00FC38A2" w:rsidP="00BB50CD">
    <w:pPr>
      <w:pStyle w:val="a6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A2" w:rsidRDefault="00FC38A2" w:rsidP="00B519DE">
    <w:pPr>
      <w:pStyle w:val="a9"/>
      <w:pBdr>
        <w:bottom w:val="none" w:sz="0" w:space="0" w:color="auto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38A2" w:rsidRDefault="00FC38A2" w:rsidP="00410182">
    <w:pPr>
      <w:pStyle w:val="aff6"/>
    </w:pPr>
    <w:r w:rsidRPr="00AC41F2">
      <w:rPr>
        <w:noProof/>
      </w:rPr>
      <w:drawing>
        <wp:inline distT="0" distB="0" distL="0" distR="0">
          <wp:extent cx="560250" cy="445500"/>
          <wp:effectExtent l="19050" t="0" r="0" b="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250" cy="4455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ab/>
    </w:r>
    <w:proofErr w:type="gramStart"/>
    <w:r>
      <w:rPr>
        <w:rFonts w:hint="eastAsia"/>
      </w:rPr>
      <w:t>深圳</w:t>
    </w:r>
    <w:r w:rsidRPr="00410182">
      <w:rPr>
        <w:rFonts w:hint="eastAsia"/>
      </w:rPr>
      <w:t>市海浦蒙特</w:t>
    </w:r>
    <w:proofErr w:type="gramEnd"/>
    <w:r w:rsidRPr="00410182">
      <w:rPr>
        <w:rFonts w:hint="eastAsia"/>
      </w:rPr>
      <w:t>科技</w:t>
    </w:r>
    <w:r>
      <w:rPr>
        <w:rFonts w:hint="eastAsia"/>
      </w:rPr>
      <w:t>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66CCC"/>
    <w:multiLevelType w:val="hybridMultilevel"/>
    <w:tmpl w:val="65ACEA1C"/>
    <w:lvl w:ilvl="0" w:tplc="D544337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C72EAD"/>
    <w:multiLevelType w:val="hybridMultilevel"/>
    <w:tmpl w:val="A9EE882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631E1D"/>
    <w:multiLevelType w:val="multilevel"/>
    <w:tmpl w:val="D5C0A138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黑体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vertAlign w:val="baseline"/>
      </w:rPr>
    </w:lvl>
    <w:lvl w:ilvl="4">
      <w:start w:val="1"/>
      <w:numFmt w:val="none"/>
      <w:suff w:val="nothing"/>
      <w:lvlText w:val="%1.%2"/>
      <w:lvlJc w:val="left"/>
      <w:pPr>
        <w:ind w:left="0" w:firstLine="0"/>
      </w:pPr>
      <w:rPr>
        <w:rFonts w:ascii="Arial" w:eastAsia="黑体" w:hAnsi="Arial" w:cs="Arial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0" w:firstLine="0"/>
      </w:pPr>
      <w:rPr>
        <w:rFonts w:hint="eastAsia"/>
      </w:rPr>
    </w:lvl>
  </w:abstractNum>
  <w:abstractNum w:abstractNumId="3">
    <w:nsid w:val="22C22DC8"/>
    <w:multiLevelType w:val="multilevel"/>
    <w:tmpl w:val="23CCD17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ascii="Arial" w:eastAsia="黑体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vertAlign w:val="baseline"/>
      </w:rPr>
    </w:lvl>
    <w:lvl w:ilvl="4">
      <w:start w:val="1"/>
      <w:numFmt w:val="none"/>
      <w:suff w:val="nothing"/>
      <w:lvlText w:val="%1.%2"/>
      <w:lvlJc w:val="left"/>
      <w:pPr>
        <w:ind w:left="0" w:firstLine="0"/>
      </w:pPr>
      <w:rPr>
        <w:rFonts w:ascii="Arial" w:eastAsia="黑体" w:hAnsi="Arial" w:cs="Arial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0" w:firstLine="0"/>
      </w:pPr>
      <w:rPr>
        <w:rFonts w:hint="eastAsia"/>
      </w:rPr>
    </w:lvl>
  </w:abstractNum>
  <w:abstractNum w:abstractNumId="4">
    <w:nsid w:val="2CDB0FEF"/>
    <w:multiLevelType w:val="multilevel"/>
    <w:tmpl w:val="B5D892B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28"/>
        <w:vertAlign w:val="baseline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vertAlign w:val="baseline"/>
      </w:rPr>
    </w:lvl>
    <w:lvl w:ilvl="4">
      <w:start w:val="1"/>
      <w:numFmt w:val="upperLetter"/>
      <w:pStyle w:val="5"/>
      <w:suff w:val="space"/>
      <w:lvlText w:val="附录 %5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1"/>
        <w:vertAlign w:val="baseline"/>
      </w:rPr>
    </w:lvl>
    <w:lvl w:ilvl="5">
      <w:start w:val="1"/>
      <w:numFmt w:val="chineseCountingThousand"/>
      <w:pStyle w:val="6"/>
      <w:suff w:val="space"/>
      <w:lvlText w:val="%6、"/>
      <w:lvlJc w:val="left"/>
      <w:pPr>
        <w:ind w:left="0" w:firstLine="0"/>
      </w:pPr>
      <w:rPr>
        <w:rFonts w:ascii="Arial" w:eastAsia="黑体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z w:val="18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5">
    <w:nsid w:val="48F34D36"/>
    <w:multiLevelType w:val="multilevel"/>
    <w:tmpl w:val="679EA93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4EEA3A92"/>
    <w:multiLevelType w:val="hybridMultilevel"/>
    <w:tmpl w:val="7F344FD8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57E35C17"/>
    <w:multiLevelType w:val="multilevel"/>
    <w:tmpl w:val="0409001D"/>
    <w:numStyleLink w:val="10"/>
  </w:abstractNum>
  <w:abstractNum w:abstractNumId="8">
    <w:nsid w:val="5F6905BF"/>
    <w:multiLevelType w:val="multilevel"/>
    <w:tmpl w:val="0409001D"/>
    <w:styleLink w:val="1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3724A34"/>
    <w:multiLevelType w:val="hybridMultilevel"/>
    <w:tmpl w:val="0BE805E2"/>
    <w:lvl w:ilvl="0" w:tplc="894A44D8">
      <w:start w:val="1"/>
      <w:numFmt w:val="bullet"/>
      <w:pStyle w:val="a"/>
      <w:suff w:val="space"/>
      <w:lvlText w:val=""/>
      <w:lvlJc w:val="left"/>
      <w:pPr>
        <w:ind w:left="851" w:hanging="284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67E33B18"/>
    <w:multiLevelType w:val="multilevel"/>
    <w:tmpl w:val="E82443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Arial" w:eastAsia="黑体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Arial" w:eastAsia="黑体" w:hAnsi="Arial" w:cs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18"/>
        <w:vertAlign w:val="baseline"/>
      </w:rPr>
    </w:lvl>
    <w:lvl w:ilvl="4">
      <w:start w:val="1"/>
      <w:numFmt w:val="none"/>
      <w:suff w:val="nothing"/>
      <w:lvlText w:val="%1.%2"/>
      <w:lvlJc w:val="left"/>
      <w:pPr>
        <w:ind w:left="0" w:firstLine="0"/>
      </w:pPr>
      <w:rPr>
        <w:rFonts w:ascii="Arial" w:eastAsia="黑体" w:hAnsi="Arial" w:cs="Arial" w:hint="default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0" w:firstLine="0"/>
      </w:pPr>
      <w:rPr>
        <w:rFonts w:hint="eastAsia"/>
      </w:rPr>
    </w:lvl>
  </w:abstractNum>
  <w:abstractNum w:abstractNumId="11">
    <w:nsid w:val="6D8E38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7076205A"/>
    <w:multiLevelType w:val="multilevel"/>
    <w:tmpl w:val="D3BA28E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785E74D9"/>
    <w:multiLevelType w:val="hybridMultilevel"/>
    <w:tmpl w:val="7024B4D6"/>
    <w:lvl w:ilvl="0" w:tplc="C7908268">
      <w:start w:val="1"/>
      <w:numFmt w:val="upperLetter"/>
      <w:lvlText w:val="%1）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4">
    <w:nsid w:val="7F7C153B"/>
    <w:multiLevelType w:val="hybridMultilevel"/>
    <w:tmpl w:val="3C8C2B82"/>
    <w:lvl w:ilvl="0" w:tplc="F0E086EA">
      <w:start w:val="3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9"/>
  </w:num>
  <w:num w:numId="5">
    <w:abstractNumId w:val="0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2"/>
  </w:num>
  <w:num w:numId="8">
    <w:abstractNumId w:val="8"/>
  </w:num>
  <w:num w:numId="9">
    <w:abstractNumId w:val="7"/>
  </w:num>
  <w:num w:numId="10">
    <w:abstractNumId w:val="11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10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1"/>
  </w:num>
  <w:num w:numId="17">
    <w:abstractNumId w:val="14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05505"/>
    <w:rsid w:val="00001C02"/>
    <w:rsid w:val="00006916"/>
    <w:rsid w:val="00013143"/>
    <w:rsid w:val="00013AAE"/>
    <w:rsid w:val="00013D86"/>
    <w:rsid w:val="00014522"/>
    <w:rsid w:val="00015309"/>
    <w:rsid w:val="00015907"/>
    <w:rsid w:val="00020A09"/>
    <w:rsid w:val="00021D89"/>
    <w:rsid w:val="00021FC1"/>
    <w:rsid w:val="00024FF8"/>
    <w:rsid w:val="0002501A"/>
    <w:rsid w:val="00026655"/>
    <w:rsid w:val="0003175A"/>
    <w:rsid w:val="00032354"/>
    <w:rsid w:val="000335C8"/>
    <w:rsid w:val="00034EEF"/>
    <w:rsid w:val="00037893"/>
    <w:rsid w:val="00042D39"/>
    <w:rsid w:val="00046B8E"/>
    <w:rsid w:val="0005008E"/>
    <w:rsid w:val="00052DB1"/>
    <w:rsid w:val="00053BB2"/>
    <w:rsid w:val="00055392"/>
    <w:rsid w:val="00055564"/>
    <w:rsid w:val="000570C0"/>
    <w:rsid w:val="00057D69"/>
    <w:rsid w:val="00061302"/>
    <w:rsid w:val="000662F2"/>
    <w:rsid w:val="00066AC4"/>
    <w:rsid w:val="000706CF"/>
    <w:rsid w:val="00071675"/>
    <w:rsid w:val="0007376C"/>
    <w:rsid w:val="00074FAA"/>
    <w:rsid w:val="000754E2"/>
    <w:rsid w:val="000774D0"/>
    <w:rsid w:val="00080E98"/>
    <w:rsid w:val="00082FDD"/>
    <w:rsid w:val="00083F79"/>
    <w:rsid w:val="00085755"/>
    <w:rsid w:val="000912AD"/>
    <w:rsid w:val="00091CF7"/>
    <w:rsid w:val="00095DE5"/>
    <w:rsid w:val="000A12A1"/>
    <w:rsid w:val="000A1383"/>
    <w:rsid w:val="000A2DBD"/>
    <w:rsid w:val="000A4065"/>
    <w:rsid w:val="000A46B2"/>
    <w:rsid w:val="000A7233"/>
    <w:rsid w:val="000B19D6"/>
    <w:rsid w:val="000B2BC9"/>
    <w:rsid w:val="000B4CFB"/>
    <w:rsid w:val="000B5812"/>
    <w:rsid w:val="000B6F58"/>
    <w:rsid w:val="000C223C"/>
    <w:rsid w:val="000C2DB1"/>
    <w:rsid w:val="000C3B21"/>
    <w:rsid w:val="000C5C91"/>
    <w:rsid w:val="000C7EB5"/>
    <w:rsid w:val="000D03F0"/>
    <w:rsid w:val="000D273A"/>
    <w:rsid w:val="000D3289"/>
    <w:rsid w:val="000D509C"/>
    <w:rsid w:val="000D6A45"/>
    <w:rsid w:val="000D7917"/>
    <w:rsid w:val="000E3177"/>
    <w:rsid w:val="000E4925"/>
    <w:rsid w:val="000E587E"/>
    <w:rsid w:val="000F5395"/>
    <w:rsid w:val="000F6762"/>
    <w:rsid w:val="000F7682"/>
    <w:rsid w:val="00102261"/>
    <w:rsid w:val="00102CDF"/>
    <w:rsid w:val="00103378"/>
    <w:rsid w:val="00104029"/>
    <w:rsid w:val="00104421"/>
    <w:rsid w:val="00106313"/>
    <w:rsid w:val="001105EE"/>
    <w:rsid w:val="00110EDD"/>
    <w:rsid w:val="00110F3A"/>
    <w:rsid w:val="001127CE"/>
    <w:rsid w:val="00113BA1"/>
    <w:rsid w:val="00121071"/>
    <w:rsid w:val="00121B19"/>
    <w:rsid w:val="00124326"/>
    <w:rsid w:val="00124B3D"/>
    <w:rsid w:val="00126E31"/>
    <w:rsid w:val="00136335"/>
    <w:rsid w:val="00136D19"/>
    <w:rsid w:val="001374D9"/>
    <w:rsid w:val="00140AF0"/>
    <w:rsid w:val="001511D4"/>
    <w:rsid w:val="001559A5"/>
    <w:rsid w:val="00155A23"/>
    <w:rsid w:val="00156D97"/>
    <w:rsid w:val="00157407"/>
    <w:rsid w:val="00157C08"/>
    <w:rsid w:val="001620AF"/>
    <w:rsid w:val="0016269F"/>
    <w:rsid w:val="00166B59"/>
    <w:rsid w:val="00167C08"/>
    <w:rsid w:val="00172A8A"/>
    <w:rsid w:val="00172F0E"/>
    <w:rsid w:val="00183090"/>
    <w:rsid w:val="00191DB9"/>
    <w:rsid w:val="00194461"/>
    <w:rsid w:val="001951AD"/>
    <w:rsid w:val="00195E21"/>
    <w:rsid w:val="001A10B2"/>
    <w:rsid w:val="001A11D0"/>
    <w:rsid w:val="001A38BF"/>
    <w:rsid w:val="001A4BB6"/>
    <w:rsid w:val="001A7647"/>
    <w:rsid w:val="001B19F6"/>
    <w:rsid w:val="001B1F69"/>
    <w:rsid w:val="001B3B56"/>
    <w:rsid w:val="001B3EC8"/>
    <w:rsid w:val="001B59FA"/>
    <w:rsid w:val="001B7220"/>
    <w:rsid w:val="001C0132"/>
    <w:rsid w:val="001C230B"/>
    <w:rsid w:val="001C2C07"/>
    <w:rsid w:val="001C36A7"/>
    <w:rsid w:val="001C4826"/>
    <w:rsid w:val="001C5136"/>
    <w:rsid w:val="001C5270"/>
    <w:rsid w:val="001C5461"/>
    <w:rsid w:val="001C67F4"/>
    <w:rsid w:val="001D4D22"/>
    <w:rsid w:val="001D5499"/>
    <w:rsid w:val="001D60E7"/>
    <w:rsid w:val="001E3A9A"/>
    <w:rsid w:val="001E5477"/>
    <w:rsid w:val="001E71D3"/>
    <w:rsid w:val="001E7ECE"/>
    <w:rsid w:val="001F2A49"/>
    <w:rsid w:val="001F2BF3"/>
    <w:rsid w:val="001F37E7"/>
    <w:rsid w:val="001F4920"/>
    <w:rsid w:val="001F4F1F"/>
    <w:rsid w:val="001F670D"/>
    <w:rsid w:val="0020178B"/>
    <w:rsid w:val="002017AA"/>
    <w:rsid w:val="00201AEE"/>
    <w:rsid w:val="00202866"/>
    <w:rsid w:val="00211CA8"/>
    <w:rsid w:val="00212037"/>
    <w:rsid w:val="00213698"/>
    <w:rsid w:val="00216303"/>
    <w:rsid w:val="00217ABC"/>
    <w:rsid w:val="00222602"/>
    <w:rsid w:val="0022598C"/>
    <w:rsid w:val="00225C0A"/>
    <w:rsid w:val="00230415"/>
    <w:rsid w:val="002310F9"/>
    <w:rsid w:val="00231B94"/>
    <w:rsid w:val="002328C2"/>
    <w:rsid w:val="002361D3"/>
    <w:rsid w:val="00237620"/>
    <w:rsid w:val="0023773C"/>
    <w:rsid w:val="00246D88"/>
    <w:rsid w:val="00247822"/>
    <w:rsid w:val="00252500"/>
    <w:rsid w:val="00256BBB"/>
    <w:rsid w:val="0026321F"/>
    <w:rsid w:val="002639CF"/>
    <w:rsid w:val="00264A24"/>
    <w:rsid w:val="00266844"/>
    <w:rsid w:val="0027491F"/>
    <w:rsid w:val="00274D49"/>
    <w:rsid w:val="002837BA"/>
    <w:rsid w:val="00287084"/>
    <w:rsid w:val="00287173"/>
    <w:rsid w:val="00287C74"/>
    <w:rsid w:val="002927F5"/>
    <w:rsid w:val="00295368"/>
    <w:rsid w:val="00297D4B"/>
    <w:rsid w:val="002A21A7"/>
    <w:rsid w:val="002A2638"/>
    <w:rsid w:val="002A2DA2"/>
    <w:rsid w:val="002B065A"/>
    <w:rsid w:val="002B0A95"/>
    <w:rsid w:val="002B21FF"/>
    <w:rsid w:val="002B28EC"/>
    <w:rsid w:val="002B2B5C"/>
    <w:rsid w:val="002B3F98"/>
    <w:rsid w:val="002B4414"/>
    <w:rsid w:val="002B6C33"/>
    <w:rsid w:val="002B6D12"/>
    <w:rsid w:val="002C0B91"/>
    <w:rsid w:val="002C2FB0"/>
    <w:rsid w:val="002C7B2B"/>
    <w:rsid w:val="002C7C65"/>
    <w:rsid w:val="002D131F"/>
    <w:rsid w:val="002D3178"/>
    <w:rsid w:val="002D563F"/>
    <w:rsid w:val="002D5F3E"/>
    <w:rsid w:val="002E086D"/>
    <w:rsid w:val="002E0954"/>
    <w:rsid w:val="002E0ADD"/>
    <w:rsid w:val="002E15C6"/>
    <w:rsid w:val="002E2454"/>
    <w:rsid w:val="002E6BBC"/>
    <w:rsid w:val="002E7D8C"/>
    <w:rsid w:val="002F309B"/>
    <w:rsid w:val="002F4E78"/>
    <w:rsid w:val="002F6075"/>
    <w:rsid w:val="002F67C7"/>
    <w:rsid w:val="002F6BFB"/>
    <w:rsid w:val="002F73C7"/>
    <w:rsid w:val="00300474"/>
    <w:rsid w:val="00300906"/>
    <w:rsid w:val="0030118E"/>
    <w:rsid w:val="00301D01"/>
    <w:rsid w:val="003027CD"/>
    <w:rsid w:val="00303191"/>
    <w:rsid w:val="00305359"/>
    <w:rsid w:val="003053DC"/>
    <w:rsid w:val="0030704C"/>
    <w:rsid w:val="003079E4"/>
    <w:rsid w:val="00310902"/>
    <w:rsid w:val="003109DF"/>
    <w:rsid w:val="003151A4"/>
    <w:rsid w:val="00317599"/>
    <w:rsid w:val="00323596"/>
    <w:rsid w:val="00324356"/>
    <w:rsid w:val="00326483"/>
    <w:rsid w:val="00333D49"/>
    <w:rsid w:val="003373A4"/>
    <w:rsid w:val="0034045A"/>
    <w:rsid w:val="0034086A"/>
    <w:rsid w:val="003421B5"/>
    <w:rsid w:val="003432AD"/>
    <w:rsid w:val="00344AD5"/>
    <w:rsid w:val="0035187B"/>
    <w:rsid w:val="00352E7B"/>
    <w:rsid w:val="00356795"/>
    <w:rsid w:val="003576E9"/>
    <w:rsid w:val="00357ECC"/>
    <w:rsid w:val="0036064E"/>
    <w:rsid w:val="00360DB4"/>
    <w:rsid w:val="00362FA0"/>
    <w:rsid w:val="00363843"/>
    <w:rsid w:val="00364197"/>
    <w:rsid w:val="0036727E"/>
    <w:rsid w:val="003708E0"/>
    <w:rsid w:val="00371317"/>
    <w:rsid w:val="003734E8"/>
    <w:rsid w:val="00373E26"/>
    <w:rsid w:val="00374AAE"/>
    <w:rsid w:val="00374AEB"/>
    <w:rsid w:val="00375225"/>
    <w:rsid w:val="00377702"/>
    <w:rsid w:val="003777BE"/>
    <w:rsid w:val="00377E3E"/>
    <w:rsid w:val="003807F3"/>
    <w:rsid w:val="0038122F"/>
    <w:rsid w:val="00381FE2"/>
    <w:rsid w:val="00383914"/>
    <w:rsid w:val="003867CC"/>
    <w:rsid w:val="00390483"/>
    <w:rsid w:val="00390863"/>
    <w:rsid w:val="0039272C"/>
    <w:rsid w:val="0039456A"/>
    <w:rsid w:val="003954C4"/>
    <w:rsid w:val="003963AA"/>
    <w:rsid w:val="00397CFB"/>
    <w:rsid w:val="003A0AF5"/>
    <w:rsid w:val="003A0D4A"/>
    <w:rsid w:val="003A2FD9"/>
    <w:rsid w:val="003A57A0"/>
    <w:rsid w:val="003A612D"/>
    <w:rsid w:val="003B2168"/>
    <w:rsid w:val="003B40DA"/>
    <w:rsid w:val="003B44FC"/>
    <w:rsid w:val="003B4C36"/>
    <w:rsid w:val="003C08A0"/>
    <w:rsid w:val="003C170C"/>
    <w:rsid w:val="003C6623"/>
    <w:rsid w:val="003C7FB4"/>
    <w:rsid w:val="003D04E2"/>
    <w:rsid w:val="003D0A30"/>
    <w:rsid w:val="003D11BF"/>
    <w:rsid w:val="003D2C4A"/>
    <w:rsid w:val="003D2E46"/>
    <w:rsid w:val="003D5AF2"/>
    <w:rsid w:val="003E0EB2"/>
    <w:rsid w:val="003E3FC4"/>
    <w:rsid w:val="003F1263"/>
    <w:rsid w:val="003F135F"/>
    <w:rsid w:val="003F23F2"/>
    <w:rsid w:val="003F7131"/>
    <w:rsid w:val="003F74CE"/>
    <w:rsid w:val="0040284D"/>
    <w:rsid w:val="00404327"/>
    <w:rsid w:val="00405505"/>
    <w:rsid w:val="0040767A"/>
    <w:rsid w:val="00407D00"/>
    <w:rsid w:val="00410182"/>
    <w:rsid w:val="00410CB0"/>
    <w:rsid w:val="00411BA2"/>
    <w:rsid w:val="00411E3E"/>
    <w:rsid w:val="004142F8"/>
    <w:rsid w:val="00415CD4"/>
    <w:rsid w:val="00417589"/>
    <w:rsid w:val="0042037D"/>
    <w:rsid w:val="00420962"/>
    <w:rsid w:val="00420DF6"/>
    <w:rsid w:val="004213BD"/>
    <w:rsid w:val="004226C1"/>
    <w:rsid w:val="00424FC3"/>
    <w:rsid w:val="004301F5"/>
    <w:rsid w:val="00432FCC"/>
    <w:rsid w:val="004360C0"/>
    <w:rsid w:val="00441850"/>
    <w:rsid w:val="0044402D"/>
    <w:rsid w:val="00445100"/>
    <w:rsid w:val="00445C9D"/>
    <w:rsid w:val="00445D7D"/>
    <w:rsid w:val="00460B28"/>
    <w:rsid w:val="004627D9"/>
    <w:rsid w:val="00467251"/>
    <w:rsid w:val="0046748E"/>
    <w:rsid w:val="0047090A"/>
    <w:rsid w:val="00471542"/>
    <w:rsid w:val="00473F92"/>
    <w:rsid w:val="004741CF"/>
    <w:rsid w:val="00475BAE"/>
    <w:rsid w:val="00477174"/>
    <w:rsid w:val="00481947"/>
    <w:rsid w:val="00483BC7"/>
    <w:rsid w:val="00484FC8"/>
    <w:rsid w:val="004946D8"/>
    <w:rsid w:val="004952A9"/>
    <w:rsid w:val="00495804"/>
    <w:rsid w:val="00495E01"/>
    <w:rsid w:val="004B009F"/>
    <w:rsid w:val="004B1943"/>
    <w:rsid w:val="004B54E2"/>
    <w:rsid w:val="004B616F"/>
    <w:rsid w:val="004C02A2"/>
    <w:rsid w:val="004C0C7E"/>
    <w:rsid w:val="004C396B"/>
    <w:rsid w:val="004C4444"/>
    <w:rsid w:val="004C74E4"/>
    <w:rsid w:val="004D0B43"/>
    <w:rsid w:val="004D2C77"/>
    <w:rsid w:val="004D2EBD"/>
    <w:rsid w:val="004D63C5"/>
    <w:rsid w:val="004D6F2B"/>
    <w:rsid w:val="004D7CAF"/>
    <w:rsid w:val="004E08FB"/>
    <w:rsid w:val="004E0FB4"/>
    <w:rsid w:val="004E29E6"/>
    <w:rsid w:val="004E4D5D"/>
    <w:rsid w:val="004F1BA5"/>
    <w:rsid w:val="004F36DD"/>
    <w:rsid w:val="004F61FB"/>
    <w:rsid w:val="004F7420"/>
    <w:rsid w:val="005006A1"/>
    <w:rsid w:val="00500B7F"/>
    <w:rsid w:val="005059E5"/>
    <w:rsid w:val="00506922"/>
    <w:rsid w:val="0051160E"/>
    <w:rsid w:val="00511FC9"/>
    <w:rsid w:val="00512894"/>
    <w:rsid w:val="00512E1D"/>
    <w:rsid w:val="00513C83"/>
    <w:rsid w:val="00514A3D"/>
    <w:rsid w:val="00523A46"/>
    <w:rsid w:val="005249F0"/>
    <w:rsid w:val="00524FA8"/>
    <w:rsid w:val="0052592C"/>
    <w:rsid w:val="00525D32"/>
    <w:rsid w:val="00526A2D"/>
    <w:rsid w:val="00527C42"/>
    <w:rsid w:val="00527D13"/>
    <w:rsid w:val="005320BD"/>
    <w:rsid w:val="00532A1A"/>
    <w:rsid w:val="00536ECB"/>
    <w:rsid w:val="00543C07"/>
    <w:rsid w:val="00545C6A"/>
    <w:rsid w:val="005462E2"/>
    <w:rsid w:val="005500C4"/>
    <w:rsid w:val="00552D44"/>
    <w:rsid w:val="005540E2"/>
    <w:rsid w:val="00556174"/>
    <w:rsid w:val="005623BA"/>
    <w:rsid w:val="00565DD6"/>
    <w:rsid w:val="0056734C"/>
    <w:rsid w:val="005677EE"/>
    <w:rsid w:val="00572CF0"/>
    <w:rsid w:val="00572E63"/>
    <w:rsid w:val="005734D9"/>
    <w:rsid w:val="005738F5"/>
    <w:rsid w:val="00574851"/>
    <w:rsid w:val="00574EC5"/>
    <w:rsid w:val="00575EF5"/>
    <w:rsid w:val="00577B11"/>
    <w:rsid w:val="00581A80"/>
    <w:rsid w:val="0058294A"/>
    <w:rsid w:val="00591ED8"/>
    <w:rsid w:val="00592282"/>
    <w:rsid w:val="005924B6"/>
    <w:rsid w:val="005930E2"/>
    <w:rsid w:val="00593DAD"/>
    <w:rsid w:val="00594D3A"/>
    <w:rsid w:val="005A2871"/>
    <w:rsid w:val="005A4995"/>
    <w:rsid w:val="005A697F"/>
    <w:rsid w:val="005A6C3A"/>
    <w:rsid w:val="005A6E1E"/>
    <w:rsid w:val="005B00EA"/>
    <w:rsid w:val="005B6C01"/>
    <w:rsid w:val="005C25D0"/>
    <w:rsid w:val="005C2659"/>
    <w:rsid w:val="005C49A2"/>
    <w:rsid w:val="005D0EBD"/>
    <w:rsid w:val="005D1706"/>
    <w:rsid w:val="005D1E56"/>
    <w:rsid w:val="005D43A0"/>
    <w:rsid w:val="005D4754"/>
    <w:rsid w:val="005D4AB9"/>
    <w:rsid w:val="005D4DC9"/>
    <w:rsid w:val="005D5016"/>
    <w:rsid w:val="005E03E7"/>
    <w:rsid w:val="005E03FC"/>
    <w:rsid w:val="005E09FB"/>
    <w:rsid w:val="005E209C"/>
    <w:rsid w:val="005E29B5"/>
    <w:rsid w:val="005E5885"/>
    <w:rsid w:val="005E72B5"/>
    <w:rsid w:val="005E75BA"/>
    <w:rsid w:val="005F05EA"/>
    <w:rsid w:val="005F0BF6"/>
    <w:rsid w:val="005F116B"/>
    <w:rsid w:val="005F11E3"/>
    <w:rsid w:val="005F343B"/>
    <w:rsid w:val="005F4BC8"/>
    <w:rsid w:val="005F52FA"/>
    <w:rsid w:val="005F71C9"/>
    <w:rsid w:val="006028C0"/>
    <w:rsid w:val="00606132"/>
    <w:rsid w:val="006072D3"/>
    <w:rsid w:val="00612BD5"/>
    <w:rsid w:val="0061349C"/>
    <w:rsid w:val="006157F9"/>
    <w:rsid w:val="00616162"/>
    <w:rsid w:val="00620607"/>
    <w:rsid w:val="006214B3"/>
    <w:rsid w:val="00621D1C"/>
    <w:rsid w:val="006225CE"/>
    <w:rsid w:val="00623AD4"/>
    <w:rsid w:val="0062761F"/>
    <w:rsid w:val="00630171"/>
    <w:rsid w:val="00630757"/>
    <w:rsid w:val="00630C00"/>
    <w:rsid w:val="00630D4F"/>
    <w:rsid w:val="00632A8D"/>
    <w:rsid w:val="00632CF7"/>
    <w:rsid w:val="0063372B"/>
    <w:rsid w:val="006369D4"/>
    <w:rsid w:val="006370AD"/>
    <w:rsid w:val="006370C7"/>
    <w:rsid w:val="00640B31"/>
    <w:rsid w:val="00642233"/>
    <w:rsid w:val="00642421"/>
    <w:rsid w:val="006434A8"/>
    <w:rsid w:val="0064402B"/>
    <w:rsid w:val="006451E9"/>
    <w:rsid w:val="00646541"/>
    <w:rsid w:val="00646804"/>
    <w:rsid w:val="006524B2"/>
    <w:rsid w:val="00653DE6"/>
    <w:rsid w:val="006604D2"/>
    <w:rsid w:val="00661910"/>
    <w:rsid w:val="0066404F"/>
    <w:rsid w:val="00664BEA"/>
    <w:rsid w:val="00671D9A"/>
    <w:rsid w:val="006803C0"/>
    <w:rsid w:val="00680668"/>
    <w:rsid w:val="00692DF2"/>
    <w:rsid w:val="00693697"/>
    <w:rsid w:val="006946A4"/>
    <w:rsid w:val="00695A59"/>
    <w:rsid w:val="006A2CC1"/>
    <w:rsid w:val="006A367D"/>
    <w:rsid w:val="006A3B07"/>
    <w:rsid w:val="006A3C26"/>
    <w:rsid w:val="006A6A0C"/>
    <w:rsid w:val="006A7680"/>
    <w:rsid w:val="006A78BA"/>
    <w:rsid w:val="006B0106"/>
    <w:rsid w:val="006B0935"/>
    <w:rsid w:val="006B3B6D"/>
    <w:rsid w:val="006B74CB"/>
    <w:rsid w:val="006B78AF"/>
    <w:rsid w:val="006B78DA"/>
    <w:rsid w:val="006C4021"/>
    <w:rsid w:val="006C4777"/>
    <w:rsid w:val="006C7570"/>
    <w:rsid w:val="006C777F"/>
    <w:rsid w:val="006D0B63"/>
    <w:rsid w:val="006D6312"/>
    <w:rsid w:val="006D646A"/>
    <w:rsid w:val="006D6E06"/>
    <w:rsid w:val="006F09AB"/>
    <w:rsid w:val="006F169C"/>
    <w:rsid w:val="006F343B"/>
    <w:rsid w:val="006F36B7"/>
    <w:rsid w:val="006F7C29"/>
    <w:rsid w:val="007007B0"/>
    <w:rsid w:val="007019CF"/>
    <w:rsid w:val="00710B3D"/>
    <w:rsid w:val="00711DDC"/>
    <w:rsid w:val="00712537"/>
    <w:rsid w:val="00712C8A"/>
    <w:rsid w:val="00714DFC"/>
    <w:rsid w:val="0071545D"/>
    <w:rsid w:val="00716419"/>
    <w:rsid w:val="00721A16"/>
    <w:rsid w:val="00721C8E"/>
    <w:rsid w:val="00725022"/>
    <w:rsid w:val="00726E05"/>
    <w:rsid w:val="00730426"/>
    <w:rsid w:val="007341F8"/>
    <w:rsid w:val="00736C4B"/>
    <w:rsid w:val="00743497"/>
    <w:rsid w:val="00743AD4"/>
    <w:rsid w:val="00746248"/>
    <w:rsid w:val="00750107"/>
    <w:rsid w:val="00751080"/>
    <w:rsid w:val="007514AF"/>
    <w:rsid w:val="00751E6F"/>
    <w:rsid w:val="00753E0E"/>
    <w:rsid w:val="00756A2C"/>
    <w:rsid w:val="00757446"/>
    <w:rsid w:val="0076119F"/>
    <w:rsid w:val="00761A15"/>
    <w:rsid w:val="00762AD9"/>
    <w:rsid w:val="00762E0D"/>
    <w:rsid w:val="0077679F"/>
    <w:rsid w:val="007767E4"/>
    <w:rsid w:val="007824ED"/>
    <w:rsid w:val="00782F07"/>
    <w:rsid w:val="00786053"/>
    <w:rsid w:val="007860FB"/>
    <w:rsid w:val="0079255A"/>
    <w:rsid w:val="00795073"/>
    <w:rsid w:val="007A0A4E"/>
    <w:rsid w:val="007A22DB"/>
    <w:rsid w:val="007A4F0B"/>
    <w:rsid w:val="007A59CA"/>
    <w:rsid w:val="007A74E9"/>
    <w:rsid w:val="007B1052"/>
    <w:rsid w:val="007B3055"/>
    <w:rsid w:val="007B4C2A"/>
    <w:rsid w:val="007B6A91"/>
    <w:rsid w:val="007B78B1"/>
    <w:rsid w:val="007B7C5A"/>
    <w:rsid w:val="007C182F"/>
    <w:rsid w:val="007C1FDB"/>
    <w:rsid w:val="007C2164"/>
    <w:rsid w:val="007C3DFF"/>
    <w:rsid w:val="007C4A9E"/>
    <w:rsid w:val="007C64A0"/>
    <w:rsid w:val="007C6BFE"/>
    <w:rsid w:val="007C7853"/>
    <w:rsid w:val="007C7ADF"/>
    <w:rsid w:val="007C7EE6"/>
    <w:rsid w:val="007D010F"/>
    <w:rsid w:val="007D048E"/>
    <w:rsid w:val="007D139D"/>
    <w:rsid w:val="007D1543"/>
    <w:rsid w:val="007D191F"/>
    <w:rsid w:val="007D35C1"/>
    <w:rsid w:val="007D5E28"/>
    <w:rsid w:val="007E2A98"/>
    <w:rsid w:val="007E3857"/>
    <w:rsid w:val="007E43AB"/>
    <w:rsid w:val="007E72E5"/>
    <w:rsid w:val="007E7717"/>
    <w:rsid w:val="007F0AA2"/>
    <w:rsid w:val="007F2936"/>
    <w:rsid w:val="007F2F66"/>
    <w:rsid w:val="007F470F"/>
    <w:rsid w:val="007F67FB"/>
    <w:rsid w:val="007F6B63"/>
    <w:rsid w:val="00800B3F"/>
    <w:rsid w:val="008012EA"/>
    <w:rsid w:val="00806894"/>
    <w:rsid w:val="00807700"/>
    <w:rsid w:val="00810690"/>
    <w:rsid w:val="0081230D"/>
    <w:rsid w:val="00812B12"/>
    <w:rsid w:val="0081330F"/>
    <w:rsid w:val="008139F8"/>
    <w:rsid w:val="00814610"/>
    <w:rsid w:val="00814ABD"/>
    <w:rsid w:val="008161C4"/>
    <w:rsid w:val="0081620B"/>
    <w:rsid w:val="00817E52"/>
    <w:rsid w:val="008209DC"/>
    <w:rsid w:val="00824DD8"/>
    <w:rsid w:val="008265E6"/>
    <w:rsid w:val="00826AA2"/>
    <w:rsid w:val="00827283"/>
    <w:rsid w:val="0083069B"/>
    <w:rsid w:val="0083183A"/>
    <w:rsid w:val="00832CD1"/>
    <w:rsid w:val="00833374"/>
    <w:rsid w:val="00833EF1"/>
    <w:rsid w:val="00840639"/>
    <w:rsid w:val="0084312D"/>
    <w:rsid w:val="00843D85"/>
    <w:rsid w:val="00847E00"/>
    <w:rsid w:val="00850C3D"/>
    <w:rsid w:val="00852893"/>
    <w:rsid w:val="008539E9"/>
    <w:rsid w:val="00854AC9"/>
    <w:rsid w:val="00863FD1"/>
    <w:rsid w:val="00865E9F"/>
    <w:rsid w:val="008663C0"/>
    <w:rsid w:val="008705A0"/>
    <w:rsid w:val="00872069"/>
    <w:rsid w:val="008726F2"/>
    <w:rsid w:val="00872E2D"/>
    <w:rsid w:val="00873B54"/>
    <w:rsid w:val="008756AA"/>
    <w:rsid w:val="00877569"/>
    <w:rsid w:val="00890B54"/>
    <w:rsid w:val="00892F9F"/>
    <w:rsid w:val="008A1959"/>
    <w:rsid w:val="008A3C1C"/>
    <w:rsid w:val="008A4CE5"/>
    <w:rsid w:val="008A6EAD"/>
    <w:rsid w:val="008A7E2E"/>
    <w:rsid w:val="008B2E4D"/>
    <w:rsid w:val="008B313B"/>
    <w:rsid w:val="008B630A"/>
    <w:rsid w:val="008B6E64"/>
    <w:rsid w:val="008C646D"/>
    <w:rsid w:val="008D1360"/>
    <w:rsid w:val="008D3ECD"/>
    <w:rsid w:val="008D5975"/>
    <w:rsid w:val="008D6FDE"/>
    <w:rsid w:val="008E01CA"/>
    <w:rsid w:val="008E06C5"/>
    <w:rsid w:val="008E4B5D"/>
    <w:rsid w:val="008E68F9"/>
    <w:rsid w:val="008E7421"/>
    <w:rsid w:val="008F0567"/>
    <w:rsid w:val="008F2834"/>
    <w:rsid w:val="008F5C23"/>
    <w:rsid w:val="00902531"/>
    <w:rsid w:val="00903D65"/>
    <w:rsid w:val="0090527E"/>
    <w:rsid w:val="0090645C"/>
    <w:rsid w:val="00914288"/>
    <w:rsid w:val="009159F7"/>
    <w:rsid w:val="00917D4F"/>
    <w:rsid w:val="009201E2"/>
    <w:rsid w:val="00922248"/>
    <w:rsid w:val="00924498"/>
    <w:rsid w:val="0092494E"/>
    <w:rsid w:val="00925261"/>
    <w:rsid w:val="0092798D"/>
    <w:rsid w:val="009302F8"/>
    <w:rsid w:val="00930DBC"/>
    <w:rsid w:val="00932126"/>
    <w:rsid w:val="009357C7"/>
    <w:rsid w:val="00937F7B"/>
    <w:rsid w:val="00940ED8"/>
    <w:rsid w:val="0094571E"/>
    <w:rsid w:val="00952079"/>
    <w:rsid w:val="00955212"/>
    <w:rsid w:val="00955A13"/>
    <w:rsid w:val="00963022"/>
    <w:rsid w:val="00964420"/>
    <w:rsid w:val="009662AB"/>
    <w:rsid w:val="009674E6"/>
    <w:rsid w:val="009722FB"/>
    <w:rsid w:val="00972F46"/>
    <w:rsid w:val="009824A8"/>
    <w:rsid w:val="0098301B"/>
    <w:rsid w:val="00985C51"/>
    <w:rsid w:val="00992A95"/>
    <w:rsid w:val="0099421C"/>
    <w:rsid w:val="00994752"/>
    <w:rsid w:val="009953A3"/>
    <w:rsid w:val="009957D8"/>
    <w:rsid w:val="00997232"/>
    <w:rsid w:val="009A2D94"/>
    <w:rsid w:val="009A3524"/>
    <w:rsid w:val="009A4662"/>
    <w:rsid w:val="009A4683"/>
    <w:rsid w:val="009A4E55"/>
    <w:rsid w:val="009A542B"/>
    <w:rsid w:val="009A5A95"/>
    <w:rsid w:val="009B04C6"/>
    <w:rsid w:val="009B4007"/>
    <w:rsid w:val="009B57C2"/>
    <w:rsid w:val="009C09C8"/>
    <w:rsid w:val="009C176B"/>
    <w:rsid w:val="009C446A"/>
    <w:rsid w:val="009C50DF"/>
    <w:rsid w:val="009C7A3B"/>
    <w:rsid w:val="009D23D9"/>
    <w:rsid w:val="009D2D27"/>
    <w:rsid w:val="009D334D"/>
    <w:rsid w:val="009D34D0"/>
    <w:rsid w:val="009D3F2C"/>
    <w:rsid w:val="009D5A2B"/>
    <w:rsid w:val="009E171A"/>
    <w:rsid w:val="009E21EF"/>
    <w:rsid w:val="009E323C"/>
    <w:rsid w:val="009F5060"/>
    <w:rsid w:val="009F59BE"/>
    <w:rsid w:val="00A02F58"/>
    <w:rsid w:val="00A0569B"/>
    <w:rsid w:val="00A05FB1"/>
    <w:rsid w:val="00A07726"/>
    <w:rsid w:val="00A0782B"/>
    <w:rsid w:val="00A13643"/>
    <w:rsid w:val="00A17E9D"/>
    <w:rsid w:val="00A21E8A"/>
    <w:rsid w:val="00A21FB8"/>
    <w:rsid w:val="00A23D13"/>
    <w:rsid w:val="00A31730"/>
    <w:rsid w:val="00A327FB"/>
    <w:rsid w:val="00A33B35"/>
    <w:rsid w:val="00A35D10"/>
    <w:rsid w:val="00A36048"/>
    <w:rsid w:val="00A36BF3"/>
    <w:rsid w:val="00A36FD4"/>
    <w:rsid w:val="00A3717F"/>
    <w:rsid w:val="00A40598"/>
    <w:rsid w:val="00A42A97"/>
    <w:rsid w:val="00A472FD"/>
    <w:rsid w:val="00A473F6"/>
    <w:rsid w:val="00A50576"/>
    <w:rsid w:val="00A50B93"/>
    <w:rsid w:val="00A66B0F"/>
    <w:rsid w:val="00A7110E"/>
    <w:rsid w:val="00A7237D"/>
    <w:rsid w:val="00A732B8"/>
    <w:rsid w:val="00A7442C"/>
    <w:rsid w:val="00A747CB"/>
    <w:rsid w:val="00A764B5"/>
    <w:rsid w:val="00A76B03"/>
    <w:rsid w:val="00A76E61"/>
    <w:rsid w:val="00A814AA"/>
    <w:rsid w:val="00A9066F"/>
    <w:rsid w:val="00A93F37"/>
    <w:rsid w:val="00A943B7"/>
    <w:rsid w:val="00A95247"/>
    <w:rsid w:val="00A96214"/>
    <w:rsid w:val="00A9776C"/>
    <w:rsid w:val="00AA1D9C"/>
    <w:rsid w:val="00AA4205"/>
    <w:rsid w:val="00AA4694"/>
    <w:rsid w:val="00AA49A1"/>
    <w:rsid w:val="00AA57C8"/>
    <w:rsid w:val="00AB129E"/>
    <w:rsid w:val="00AB3879"/>
    <w:rsid w:val="00AB413B"/>
    <w:rsid w:val="00AB4CA3"/>
    <w:rsid w:val="00AB5AC6"/>
    <w:rsid w:val="00AB63E6"/>
    <w:rsid w:val="00AB66A7"/>
    <w:rsid w:val="00AB6BC7"/>
    <w:rsid w:val="00AB7F04"/>
    <w:rsid w:val="00AB7FF2"/>
    <w:rsid w:val="00AC02AF"/>
    <w:rsid w:val="00AC3D04"/>
    <w:rsid w:val="00AC4004"/>
    <w:rsid w:val="00AC41F2"/>
    <w:rsid w:val="00AC4C81"/>
    <w:rsid w:val="00AD23DB"/>
    <w:rsid w:val="00AD27CF"/>
    <w:rsid w:val="00AD3DB0"/>
    <w:rsid w:val="00AD4423"/>
    <w:rsid w:val="00AD4A0B"/>
    <w:rsid w:val="00AD5147"/>
    <w:rsid w:val="00AD71A5"/>
    <w:rsid w:val="00AE0C03"/>
    <w:rsid w:val="00AE2C25"/>
    <w:rsid w:val="00AE6E42"/>
    <w:rsid w:val="00AE6F86"/>
    <w:rsid w:val="00AE7E47"/>
    <w:rsid w:val="00AF0480"/>
    <w:rsid w:val="00AF1586"/>
    <w:rsid w:val="00AF15B4"/>
    <w:rsid w:val="00AF4F48"/>
    <w:rsid w:val="00B03269"/>
    <w:rsid w:val="00B03AE0"/>
    <w:rsid w:val="00B07C7E"/>
    <w:rsid w:val="00B11945"/>
    <w:rsid w:val="00B13321"/>
    <w:rsid w:val="00B14388"/>
    <w:rsid w:val="00B15152"/>
    <w:rsid w:val="00B15348"/>
    <w:rsid w:val="00B1604F"/>
    <w:rsid w:val="00B17FC6"/>
    <w:rsid w:val="00B20612"/>
    <w:rsid w:val="00B231A1"/>
    <w:rsid w:val="00B26136"/>
    <w:rsid w:val="00B3028F"/>
    <w:rsid w:val="00B31B2E"/>
    <w:rsid w:val="00B32B80"/>
    <w:rsid w:val="00B34140"/>
    <w:rsid w:val="00B354F8"/>
    <w:rsid w:val="00B374CA"/>
    <w:rsid w:val="00B410B9"/>
    <w:rsid w:val="00B42FA4"/>
    <w:rsid w:val="00B519DE"/>
    <w:rsid w:val="00B52EE4"/>
    <w:rsid w:val="00B54DED"/>
    <w:rsid w:val="00B5763A"/>
    <w:rsid w:val="00B57DC0"/>
    <w:rsid w:val="00B60AAE"/>
    <w:rsid w:val="00B60CD2"/>
    <w:rsid w:val="00B60DF0"/>
    <w:rsid w:val="00B64016"/>
    <w:rsid w:val="00B67800"/>
    <w:rsid w:val="00B73485"/>
    <w:rsid w:val="00B737E5"/>
    <w:rsid w:val="00B73AC4"/>
    <w:rsid w:val="00B80A4C"/>
    <w:rsid w:val="00B81058"/>
    <w:rsid w:val="00B81D69"/>
    <w:rsid w:val="00B82ED3"/>
    <w:rsid w:val="00B845EC"/>
    <w:rsid w:val="00B87114"/>
    <w:rsid w:val="00B900A4"/>
    <w:rsid w:val="00B913B1"/>
    <w:rsid w:val="00B96D2E"/>
    <w:rsid w:val="00B97F3F"/>
    <w:rsid w:val="00BA09FB"/>
    <w:rsid w:val="00BA0FF5"/>
    <w:rsid w:val="00BA2B99"/>
    <w:rsid w:val="00BB2240"/>
    <w:rsid w:val="00BB50CD"/>
    <w:rsid w:val="00BB50FC"/>
    <w:rsid w:val="00BB55E9"/>
    <w:rsid w:val="00BC0160"/>
    <w:rsid w:val="00BC0EAC"/>
    <w:rsid w:val="00BC3CFC"/>
    <w:rsid w:val="00BC5183"/>
    <w:rsid w:val="00BC6726"/>
    <w:rsid w:val="00BD0B8F"/>
    <w:rsid w:val="00BD12A5"/>
    <w:rsid w:val="00BD13A2"/>
    <w:rsid w:val="00BD14D2"/>
    <w:rsid w:val="00BD2683"/>
    <w:rsid w:val="00BD52E9"/>
    <w:rsid w:val="00BD625D"/>
    <w:rsid w:val="00BD762C"/>
    <w:rsid w:val="00BE0BCA"/>
    <w:rsid w:val="00BE319D"/>
    <w:rsid w:val="00BE4B49"/>
    <w:rsid w:val="00BE6F8C"/>
    <w:rsid w:val="00BF16B5"/>
    <w:rsid w:val="00BF4A45"/>
    <w:rsid w:val="00BF5F70"/>
    <w:rsid w:val="00BF7D35"/>
    <w:rsid w:val="00C00A07"/>
    <w:rsid w:val="00C01A75"/>
    <w:rsid w:val="00C048BA"/>
    <w:rsid w:val="00C05323"/>
    <w:rsid w:val="00C06DBD"/>
    <w:rsid w:val="00C111A5"/>
    <w:rsid w:val="00C12DD5"/>
    <w:rsid w:val="00C1503D"/>
    <w:rsid w:val="00C16CAD"/>
    <w:rsid w:val="00C21E73"/>
    <w:rsid w:val="00C22939"/>
    <w:rsid w:val="00C2331A"/>
    <w:rsid w:val="00C3477D"/>
    <w:rsid w:val="00C413CD"/>
    <w:rsid w:val="00C4310E"/>
    <w:rsid w:val="00C5082A"/>
    <w:rsid w:val="00C51A2F"/>
    <w:rsid w:val="00C565A6"/>
    <w:rsid w:val="00C56E59"/>
    <w:rsid w:val="00C575D8"/>
    <w:rsid w:val="00C60018"/>
    <w:rsid w:val="00C6663F"/>
    <w:rsid w:val="00C679DA"/>
    <w:rsid w:val="00C70756"/>
    <w:rsid w:val="00C75C03"/>
    <w:rsid w:val="00C76E32"/>
    <w:rsid w:val="00C77F76"/>
    <w:rsid w:val="00C80383"/>
    <w:rsid w:val="00C80A75"/>
    <w:rsid w:val="00C8237F"/>
    <w:rsid w:val="00C83855"/>
    <w:rsid w:val="00C83BC3"/>
    <w:rsid w:val="00C840D6"/>
    <w:rsid w:val="00C847F0"/>
    <w:rsid w:val="00C94E66"/>
    <w:rsid w:val="00C964A1"/>
    <w:rsid w:val="00CA32DF"/>
    <w:rsid w:val="00CB027E"/>
    <w:rsid w:val="00CB0B43"/>
    <w:rsid w:val="00CB1C5E"/>
    <w:rsid w:val="00CB2DFD"/>
    <w:rsid w:val="00CB3C94"/>
    <w:rsid w:val="00CB5097"/>
    <w:rsid w:val="00CB729F"/>
    <w:rsid w:val="00CC00BB"/>
    <w:rsid w:val="00CC5A01"/>
    <w:rsid w:val="00CD1F72"/>
    <w:rsid w:val="00CD2FFB"/>
    <w:rsid w:val="00CD48C9"/>
    <w:rsid w:val="00CD5198"/>
    <w:rsid w:val="00CD6A38"/>
    <w:rsid w:val="00CD7AC2"/>
    <w:rsid w:val="00CE0F0D"/>
    <w:rsid w:val="00CE12C9"/>
    <w:rsid w:val="00CE1844"/>
    <w:rsid w:val="00CE21DA"/>
    <w:rsid w:val="00CE343F"/>
    <w:rsid w:val="00CE4736"/>
    <w:rsid w:val="00CE5F52"/>
    <w:rsid w:val="00CE7982"/>
    <w:rsid w:val="00CE7E0D"/>
    <w:rsid w:val="00CF1E99"/>
    <w:rsid w:val="00CF5E4F"/>
    <w:rsid w:val="00CF7534"/>
    <w:rsid w:val="00CF7F30"/>
    <w:rsid w:val="00D00901"/>
    <w:rsid w:val="00D1411A"/>
    <w:rsid w:val="00D152D0"/>
    <w:rsid w:val="00D158C2"/>
    <w:rsid w:val="00D16DDB"/>
    <w:rsid w:val="00D2395A"/>
    <w:rsid w:val="00D32D64"/>
    <w:rsid w:val="00D33D1D"/>
    <w:rsid w:val="00D3484D"/>
    <w:rsid w:val="00D361FA"/>
    <w:rsid w:val="00D36FEE"/>
    <w:rsid w:val="00D40631"/>
    <w:rsid w:val="00D419EA"/>
    <w:rsid w:val="00D47670"/>
    <w:rsid w:val="00D515A4"/>
    <w:rsid w:val="00D52D15"/>
    <w:rsid w:val="00D52F15"/>
    <w:rsid w:val="00D55AF8"/>
    <w:rsid w:val="00D56FAD"/>
    <w:rsid w:val="00D57339"/>
    <w:rsid w:val="00D5749C"/>
    <w:rsid w:val="00D63508"/>
    <w:rsid w:val="00D65B2D"/>
    <w:rsid w:val="00D67252"/>
    <w:rsid w:val="00D675D6"/>
    <w:rsid w:val="00D676CF"/>
    <w:rsid w:val="00D67BA4"/>
    <w:rsid w:val="00D67E34"/>
    <w:rsid w:val="00D72595"/>
    <w:rsid w:val="00D738DB"/>
    <w:rsid w:val="00D75454"/>
    <w:rsid w:val="00D7709B"/>
    <w:rsid w:val="00D81BFE"/>
    <w:rsid w:val="00D82D74"/>
    <w:rsid w:val="00D84EAA"/>
    <w:rsid w:val="00D85791"/>
    <w:rsid w:val="00D85ABB"/>
    <w:rsid w:val="00D8601F"/>
    <w:rsid w:val="00D86220"/>
    <w:rsid w:val="00D877E2"/>
    <w:rsid w:val="00D92444"/>
    <w:rsid w:val="00D93A76"/>
    <w:rsid w:val="00D96164"/>
    <w:rsid w:val="00DA691A"/>
    <w:rsid w:val="00DA78B9"/>
    <w:rsid w:val="00DA7BAD"/>
    <w:rsid w:val="00DA7C02"/>
    <w:rsid w:val="00DA7E07"/>
    <w:rsid w:val="00DA7FC1"/>
    <w:rsid w:val="00DB0114"/>
    <w:rsid w:val="00DB50BF"/>
    <w:rsid w:val="00DB7372"/>
    <w:rsid w:val="00DC11FA"/>
    <w:rsid w:val="00DC1C69"/>
    <w:rsid w:val="00DC1F54"/>
    <w:rsid w:val="00DC2377"/>
    <w:rsid w:val="00DC529B"/>
    <w:rsid w:val="00DD2A15"/>
    <w:rsid w:val="00DD3E16"/>
    <w:rsid w:val="00DD51CF"/>
    <w:rsid w:val="00DD56F3"/>
    <w:rsid w:val="00DD5EE1"/>
    <w:rsid w:val="00DE3F55"/>
    <w:rsid w:val="00DE41CE"/>
    <w:rsid w:val="00DE4441"/>
    <w:rsid w:val="00DE72F3"/>
    <w:rsid w:val="00DF06E8"/>
    <w:rsid w:val="00DF1B80"/>
    <w:rsid w:val="00DF222F"/>
    <w:rsid w:val="00DF627C"/>
    <w:rsid w:val="00E00D79"/>
    <w:rsid w:val="00E048E8"/>
    <w:rsid w:val="00E069F2"/>
    <w:rsid w:val="00E1272A"/>
    <w:rsid w:val="00E13F14"/>
    <w:rsid w:val="00E13F8D"/>
    <w:rsid w:val="00E14CD4"/>
    <w:rsid w:val="00E213FE"/>
    <w:rsid w:val="00E24B71"/>
    <w:rsid w:val="00E32726"/>
    <w:rsid w:val="00E32B69"/>
    <w:rsid w:val="00E37B93"/>
    <w:rsid w:val="00E41B36"/>
    <w:rsid w:val="00E42D46"/>
    <w:rsid w:val="00E4425D"/>
    <w:rsid w:val="00E44702"/>
    <w:rsid w:val="00E456BC"/>
    <w:rsid w:val="00E50EEB"/>
    <w:rsid w:val="00E521B7"/>
    <w:rsid w:val="00E52E15"/>
    <w:rsid w:val="00E53A89"/>
    <w:rsid w:val="00E55620"/>
    <w:rsid w:val="00E56D6A"/>
    <w:rsid w:val="00E60336"/>
    <w:rsid w:val="00E60EF1"/>
    <w:rsid w:val="00E62685"/>
    <w:rsid w:val="00E6529F"/>
    <w:rsid w:val="00E6789B"/>
    <w:rsid w:val="00E74A60"/>
    <w:rsid w:val="00E74B23"/>
    <w:rsid w:val="00E74F10"/>
    <w:rsid w:val="00E75E84"/>
    <w:rsid w:val="00E80029"/>
    <w:rsid w:val="00E80F33"/>
    <w:rsid w:val="00E8249E"/>
    <w:rsid w:val="00E83191"/>
    <w:rsid w:val="00E874FC"/>
    <w:rsid w:val="00E903A6"/>
    <w:rsid w:val="00E921F4"/>
    <w:rsid w:val="00E92830"/>
    <w:rsid w:val="00E92838"/>
    <w:rsid w:val="00E95450"/>
    <w:rsid w:val="00E9720F"/>
    <w:rsid w:val="00E9731A"/>
    <w:rsid w:val="00EA0AB4"/>
    <w:rsid w:val="00EA32C3"/>
    <w:rsid w:val="00EA4B96"/>
    <w:rsid w:val="00EA4EB7"/>
    <w:rsid w:val="00EA6307"/>
    <w:rsid w:val="00EC1A33"/>
    <w:rsid w:val="00EC1CAE"/>
    <w:rsid w:val="00EC268B"/>
    <w:rsid w:val="00EC2717"/>
    <w:rsid w:val="00EC3852"/>
    <w:rsid w:val="00EC3DA9"/>
    <w:rsid w:val="00EC4EC2"/>
    <w:rsid w:val="00ED14C3"/>
    <w:rsid w:val="00ED36B4"/>
    <w:rsid w:val="00ED60EE"/>
    <w:rsid w:val="00ED7181"/>
    <w:rsid w:val="00ED74ED"/>
    <w:rsid w:val="00ED7B86"/>
    <w:rsid w:val="00ED7C5D"/>
    <w:rsid w:val="00EE4853"/>
    <w:rsid w:val="00EE72FB"/>
    <w:rsid w:val="00EF09E8"/>
    <w:rsid w:val="00EF57A0"/>
    <w:rsid w:val="00EF5865"/>
    <w:rsid w:val="00EF67F4"/>
    <w:rsid w:val="00EF6B57"/>
    <w:rsid w:val="00F01E9C"/>
    <w:rsid w:val="00F0246D"/>
    <w:rsid w:val="00F02B06"/>
    <w:rsid w:val="00F03AD0"/>
    <w:rsid w:val="00F03B14"/>
    <w:rsid w:val="00F05730"/>
    <w:rsid w:val="00F05A09"/>
    <w:rsid w:val="00F06679"/>
    <w:rsid w:val="00F133C0"/>
    <w:rsid w:val="00F141A4"/>
    <w:rsid w:val="00F15F19"/>
    <w:rsid w:val="00F16C7E"/>
    <w:rsid w:val="00F17ABF"/>
    <w:rsid w:val="00F17E8E"/>
    <w:rsid w:val="00F2052D"/>
    <w:rsid w:val="00F24738"/>
    <w:rsid w:val="00F25EFB"/>
    <w:rsid w:val="00F26A20"/>
    <w:rsid w:val="00F26A3F"/>
    <w:rsid w:val="00F26D2C"/>
    <w:rsid w:val="00F27860"/>
    <w:rsid w:val="00F33AA7"/>
    <w:rsid w:val="00F35C0A"/>
    <w:rsid w:val="00F37B8C"/>
    <w:rsid w:val="00F37D35"/>
    <w:rsid w:val="00F4188C"/>
    <w:rsid w:val="00F425DE"/>
    <w:rsid w:val="00F50055"/>
    <w:rsid w:val="00F52ACE"/>
    <w:rsid w:val="00F5553C"/>
    <w:rsid w:val="00F611AE"/>
    <w:rsid w:val="00F63135"/>
    <w:rsid w:val="00F65582"/>
    <w:rsid w:val="00F74BA8"/>
    <w:rsid w:val="00F7647A"/>
    <w:rsid w:val="00F765A8"/>
    <w:rsid w:val="00F766F8"/>
    <w:rsid w:val="00F8125B"/>
    <w:rsid w:val="00F822DD"/>
    <w:rsid w:val="00F82AF4"/>
    <w:rsid w:val="00F82D7A"/>
    <w:rsid w:val="00F82F95"/>
    <w:rsid w:val="00F90695"/>
    <w:rsid w:val="00F962F6"/>
    <w:rsid w:val="00FA04CA"/>
    <w:rsid w:val="00FA197D"/>
    <w:rsid w:val="00FA7A0F"/>
    <w:rsid w:val="00FB0E1B"/>
    <w:rsid w:val="00FB44B2"/>
    <w:rsid w:val="00FB4A9D"/>
    <w:rsid w:val="00FB6789"/>
    <w:rsid w:val="00FB6FC5"/>
    <w:rsid w:val="00FC04DC"/>
    <w:rsid w:val="00FC05C5"/>
    <w:rsid w:val="00FC20AC"/>
    <w:rsid w:val="00FC38A2"/>
    <w:rsid w:val="00FC3C57"/>
    <w:rsid w:val="00FC59BD"/>
    <w:rsid w:val="00FD277A"/>
    <w:rsid w:val="00FD27C7"/>
    <w:rsid w:val="00FD4A5A"/>
    <w:rsid w:val="00FD5A21"/>
    <w:rsid w:val="00FD72E7"/>
    <w:rsid w:val="00FE33B6"/>
    <w:rsid w:val="00FE70A4"/>
    <w:rsid w:val="00FF0BF4"/>
    <w:rsid w:val="00FF5C5C"/>
    <w:rsid w:val="00FF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99"/>
    <w:lsdException w:name="caption" w:semiHidden="1" w:unhideWhenUsed="1" w:qFormat="1"/>
    <w:lsdException w:name="table of figures" w:uiPriority="99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7C1FDB"/>
    <w:pPr>
      <w:adjustRightInd w:val="0"/>
      <w:snapToGrid w:val="0"/>
      <w:spacing w:before="20" w:after="20" w:line="360" w:lineRule="auto"/>
      <w:jc w:val="both"/>
    </w:pPr>
    <w:rPr>
      <w:kern w:val="2"/>
      <w:sz w:val="21"/>
    </w:rPr>
  </w:style>
  <w:style w:type="paragraph" w:styleId="1">
    <w:name w:val="heading 1"/>
    <w:next w:val="a0"/>
    <w:link w:val="1Char"/>
    <w:autoRedefine/>
    <w:qFormat/>
    <w:rsid w:val="00827283"/>
    <w:pPr>
      <w:keepNext/>
      <w:widowControl w:val="0"/>
      <w:numPr>
        <w:numId w:val="3"/>
      </w:numPr>
      <w:spacing w:before="200" w:after="80" w:line="360" w:lineRule="auto"/>
      <w:outlineLvl w:val="0"/>
    </w:pPr>
    <w:rPr>
      <w:rFonts w:ascii="Arial" w:hAnsi="Arial"/>
      <w:b/>
      <w:noProof/>
      <w:sz w:val="28"/>
    </w:rPr>
  </w:style>
  <w:style w:type="paragraph" w:styleId="2">
    <w:name w:val="heading 2"/>
    <w:basedOn w:val="a0"/>
    <w:next w:val="a0"/>
    <w:link w:val="2Char"/>
    <w:autoRedefine/>
    <w:qFormat/>
    <w:rsid w:val="00827283"/>
    <w:pPr>
      <w:keepNext/>
      <w:widowControl w:val="0"/>
      <w:numPr>
        <w:ilvl w:val="1"/>
        <w:numId w:val="3"/>
      </w:numPr>
      <w:autoSpaceDN w:val="0"/>
      <w:snapToGrid/>
      <w:spacing w:before="120" w:after="80"/>
      <w:jc w:val="left"/>
      <w:outlineLvl w:val="1"/>
    </w:pPr>
    <w:rPr>
      <w:rFonts w:ascii="Arial" w:hAnsi="Arial"/>
      <w:b/>
      <w:kern w:val="0"/>
      <w:sz w:val="24"/>
      <w:szCs w:val="24"/>
    </w:rPr>
  </w:style>
  <w:style w:type="paragraph" w:styleId="3">
    <w:name w:val="heading 3"/>
    <w:basedOn w:val="a0"/>
    <w:next w:val="a0"/>
    <w:link w:val="3Char"/>
    <w:autoRedefine/>
    <w:qFormat/>
    <w:rsid w:val="0038122F"/>
    <w:pPr>
      <w:keepNext/>
      <w:widowControl w:val="0"/>
      <w:numPr>
        <w:ilvl w:val="2"/>
        <w:numId w:val="3"/>
      </w:numPr>
      <w:autoSpaceDN w:val="0"/>
      <w:snapToGrid/>
      <w:spacing w:before="200" w:after="80" w:line="276" w:lineRule="auto"/>
      <w:jc w:val="left"/>
      <w:outlineLvl w:val="2"/>
    </w:pPr>
    <w:rPr>
      <w:rFonts w:ascii="Arial" w:hAnsi="Arial" w:cs="Arial"/>
      <w:b/>
      <w:kern w:val="0"/>
      <w:szCs w:val="24"/>
    </w:rPr>
  </w:style>
  <w:style w:type="paragraph" w:styleId="4">
    <w:name w:val="heading 4"/>
    <w:next w:val="a0"/>
    <w:link w:val="4Char"/>
    <w:autoRedefine/>
    <w:qFormat/>
    <w:rsid w:val="00827283"/>
    <w:pPr>
      <w:keepNext/>
      <w:widowControl w:val="0"/>
      <w:numPr>
        <w:ilvl w:val="3"/>
        <w:numId w:val="1"/>
      </w:numPr>
      <w:adjustRightInd w:val="0"/>
      <w:snapToGrid w:val="0"/>
      <w:spacing w:before="80" w:line="300" w:lineRule="auto"/>
      <w:textAlignment w:val="baseline"/>
      <w:outlineLvl w:val="3"/>
    </w:pPr>
    <w:rPr>
      <w:rFonts w:ascii="Arial" w:eastAsia="黑体" w:hAnsi="Arial"/>
      <w:noProof/>
      <w:sz w:val="18"/>
    </w:rPr>
  </w:style>
  <w:style w:type="paragraph" w:styleId="5">
    <w:name w:val="heading 5"/>
    <w:basedOn w:val="a0"/>
    <w:next w:val="a0"/>
    <w:link w:val="5Char"/>
    <w:autoRedefine/>
    <w:qFormat/>
    <w:rsid w:val="00827283"/>
    <w:pPr>
      <w:keepNext/>
      <w:widowControl w:val="0"/>
      <w:numPr>
        <w:ilvl w:val="4"/>
        <w:numId w:val="2"/>
      </w:numPr>
      <w:spacing w:before="120" w:after="80" w:line="300" w:lineRule="auto"/>
      <w:jc w:val="left"/>
      <w:outlineLvl w:val="4"/>
    </w:pPr>
    <w:rPr>
      <w:rFonts w:ascii="Arial" w:eastAsia="黑体" w:hAnsi="Arial"/>
      <w:kern w:val="0"/>
    </w:rPr>
  </w:style>
  <w:style w:type="paragraph" w:styleId="6">
    <w:name w:val="heading 6"/>
    <w:basedOn w:val="a0"/>
    <w:next w:val="a0"/>
    <w:link w:val="6Char"/>
    <w:autoRedefine/>
    <w:qFormat/>
    <w:rsid w:val="00827283"/>
    <w:pPr>
      <w:numPr>
        <w:ilvl w:val="5"/>
        <w:numId w:val="2"/>
      </w:numPr>
      <w:spacing w:before="80" w:after="40" w:line="276" w:lineRule="auto"/>
      <w:jc w:val="left"/>
      <w:outlineLvl w:val="5"/>
    </w:pPr>
    <w:rPr>
      <w:rFonts w:ascii="Arial" w:eastAsia="黑体" w:hAnsi="Arial"/>
      <w:sz w:val="18"/>
    </w:rPr>
  </w:style>
  <w:style w:type="paragraph" w:styleId="7">
    <w:name w:val="heading 7"/>
    <w:basedOn w:val="a0"/>
    <w:next w:val="a0"/>
    <w:link w:val="7Char"/>
    <w:qFormat/>
    <w:rsid w:val="00827283"/>
    <w:pPr>
      <w:keepNext/>
      <w:keepLines/>
      <w:spacing w:line="300" w:lineRule="auto"/>
      <w:ind w:left="567"/>
      <w:textAlignment w:val="baseline"/>
      <w:outlineLvl w:val="6"/>
    </w:pPr>
    <w:rPr>
      <w:kern w:val="0"/>
    </w:rPr>
  </w:style>
  <w:style w:type="paragraph" w:styleId="8">
    <w:name w:val="heading 8"/>
    <w:basedOn w:val="a0"/>
    <w:next w:val="a0"/>
    <w:link w:val="8Char"/>
    <w:qFormat/>
    <w:rsid w:val="00827283"/>
    <w:pPr>
      <w:keepNext/>
      <w:keepLines/>
      <w:spacing w:line="300" w:lineRule="auto"/>
      <w:ind w:left="794"/>
      <w:textAlignment w:val="baseline"/>
      <w:outlineLvl w:val="7"/>
    </w:pPr>
    <w:rPr>
      <w:kern w:val="0"/>
    </w:rPr>
  </w:style>
  <w:style w:type="paragraph" w:styleId="9">
    <w:name w:val="heading 9"/>
    <w:basedOn w:val="a0"/>
    <w:next w:val="a0"/>
    <w:link w:val="9Char"/>
    <w:autoRedefine/>
    <w:qFormat/>
    <w:rsid w:val="00827283"/>
    <w:pPr>
      <w:spacing w:before="240" w:after="64" w:line="320" w:lineRule="atLeast"/>
      <w:outlineLvl w:val="8"/>
    </w:pPr>
    <w:rPr>
      <w:rFonts w:ascii="Arial" w:eastAsia="黑体" w:hAnsi="Arial"/>
      <w:kern w:val="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Char"/>
    <w:uiPriority w:val="99"/>
    <w:rsid w:val="00827283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1"/>
    <w:link w:val="a4"/>
    <w:uiPriority w:val="99"/>
    <w:rsid w:val="00827283"/>
    <w:rPr>
      <w:kern w:val="2"/>
      <w:sz w:val="18"/>
      <w:szCs w:val="18"/>
    </w:rPr>
  </w:style>
  <w:style w:type="paragraph" w:customStyle="1" w:styleId="a5">
    <w:name w:val="！封面表中"/>
    <w:autoRedefine/>
    <w:qFormat/>
    <w:rsid w:val="00827283"/>
    <w:pPr>
      <w:spacing w:line="400" w:lineRule="exact"/>
      <w:jc w:val="center"/>
    </w:pPr>
    <w:rPr>
      <w:rFonts w:ascii="Arial" w:eastAsia="黑体" w:hAnsi="Arial"/>
      <w:kern w:val="2"/>
      <w:sz w:val="28"/>
    </w:rPr>
  </w:style>
  <w:style w:type="paragraph" w:customStyle="1" w:styleId="a6">
    <w:name w:val="！表下空行"/>
    <w:basedOn w:val="a0"/>
    <w:autoRedefine/>
    <w:qFormat/>
    <w:rsid w:val="00827283"/>
    <w:pPr>
      <w:spacing w:before="0" w:after="0" w:line="200" w:lineRule="exact"/>
    </w:pPr>
  </w:style>
  <w:style w:type="paragraph" w:customStyle="1" w:styleId="a7">
    <w:name w:val="！图中"/>
    <w:next w:val="a8"/>
    <w:autoRedefine/>
    <w:qFormat/>
    <w:rsid w:val="00827283"/>
    <w:pPr>
      <w:spacing w:before="40" w:after="40"/>
      <w:jc w:val="center"/>
    </w:pPr>
    <w:rPr>
      <w:kern w:val="2"/>
      <w:sz w:val="21"/>
    </w:rPr>
  </w:style>
  <w:style w:type="paragraph" w:styleId="a9">
    <w:name w:val="header"/>
    <w:basedOn w:val="a0"/>
    <w:link w:val="Char0"/>
    <w:rsid w:val="00827283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9"/>
    <w:rsid w:val="00827283"/>
    <w:rPr>
      <w:kern w:val="2"/>
      <w:sz w:val="18"/>
      <w:szCs w:val="18"/>
    </w:rPr>
  </w:style>
  <w:style w:type="paragraph" w:styleId="aa">
    <w:name w:val="footer"/>
    <w:basedOn w:val="a0"/>
    <w:link w:val="Char1"/>
    <w:rsid w:val="00827283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1"/>
    <w:link w:val="aa"/>
    <w:rsid w:val="00827283"/>
    <w:rPr>
      <w:kern w:val="2"/>
      <w:sz w:val="18"/>
      <w:szCs w:val="18"/>
    </w:rPr>
  </w:style>
  <w:style w:type="table" w:styleId="ab">
    <w:name w:val="Table Grid"/>
    <w:basedOn w:val="a2"/>
    <w:uiPriority w:val="59"/>
    <w:rsid w:val="0082728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！页脚版权"/>
    <w:basedOn w:val="aa"/>
    <w:autoRedefine/>
    <w:qFormat/>
    <w:rsid w:val="00827283"/>
    <w:pPr>
      <w:tabs>
        <w:tab w:val="clear" w:pos="4153"/>
        <w:tab w:val="clear" w:pos="8306"/>
        <w:tab w:val="left" w:pos="0"/>
        <w:tab w:val="center" w:pos="4960"/>
        <w:tab w:val="right" w:pos="9923"/>
      </w:tabs>
      <w:spacing w:before="0" w:after="0" w:line="240" w:lineRule="exact"/>
      <w:jc w:val="center"/>
    </w:pPr>
    <w:rPr>
      <w:rFonts w:eastAsia="黑体"/>
      <w:sz w:val="21"/>
    </w:rPr>
  </w:style>
  <w:style w:type="paragraph" w:styleId="ad">
    <w:name w:val="List Paragraph"/>
    <w:basedOn w:val="a0"/>
    <w:uiPriority w:val="34"/>
    <w:qFormat/>
    <w:rsid w:val="00827283"/>
    <w:pPr>
      <w:ind w:firstLineChars="200" w:firstLine="420"/>
    </w:pPr>
  </w:style>
  <w:style w:type="paragraph" w:customStyle="1" w:styleId="ae">
    <w:name w:val="！页脚页码"/>
    <w:autoRedefine/>
    <w:qFormat/>
    <w:rsid w:val="00827283"/>
    <w:pPr>
      <w:tabs>
        <w:tab w:val="left" w:pos="0"/>
        <w:tab w:val="right" w:pos="9923"/>
      </w:tabs>
    </w:pPr>
    <w:rPr>
      <w:rFonts w:eastAsia="Times New Roman"/>
      <w:kern w:val="2"/>
      <w:sz w:val="18"/>
      <w:szCs w:val="18"/>
    </w:rPr>
  </w:style>
  <w:style w:type="paragraph" w:customStyle="1" w:styleId="af">
    <w:name w:val="！封面"/>
    <w:basedOn w:val="a0"/>
    <w:autoRedefine/>
    <w:qFormat/>
    <w:rsid w:val="00EC4EC2"/>
    <w:pPr>
      <w:spacing w:before="0" w:after="0"/>
      <w:jc w:val="center"/>
    </w:pPr>
    <w:rPr>
      <w:rFonts w:ascii="Arial" w:eastAsia="黑体" w:hAnsi="Arial"/>
      <w:sz w:val="48"/>
    </w:rPr>
  </w:style>
  <w:style w:type="paragraph" w:customStyle="1" w:styleId="af0">
    <w:name w:val="！修订记录"/>
    <w:basedOn w:val="a0"/>
    <w:autoRedefine/>
    <w:qFormat/>
    <w:rsid w:val="00827283"/>
    <w:pPr>
      <w:spacing w:before="1200" w:after="200"/>
      <w:jc w:val="left"/>
    </w:pPr>
    <w:rPr>
      <w:rFonts w:eastAsia="黑体"/>
      <w:sz w:val="24"/>
    </w:rPr>
  </w:style>
  <w:style w:type="paragraph" w:customStyle="1" w:styleId="af1">
    <w:name w:val="！修订表身中"/>
    <w:basedOn w:val="a0"/>
    <w:autoRedefine/>
    <w:qFormat/>
    <w:rsid w:val="00827283"/>
    <w:pPr>
      <w:spacing w:before="0" w:after="0" w:line="320" w:lineRule="exact"/>
      <w:jc w:val="center"/>
    </w:pPr>
    <w:rPr>
      <w:sz w:val="24"/>
    </w:rPr>
  </w:style>
  <w:style w:type="paragraph" w:customStyle="1" w:styleId="af2">
    <w:name w:val="！修订表身左"/>
    <w:basedOn w:val="af1"/>
    <w:autoRedefine/>
    <w:qFormat/>
    <w:rsid w:val="00827283"/>
    <w:pPr>
      <w:ind w:leftChars="100" w:left="100"/>
      <w:jc w:val="left"/>
    </w:pPr>
  </w:style>
  <w:style w:type="paragraph" w:customStyle="1" w:styleId="af3">
    <w:name w:val="！修订表粗"/>
    <w:basedOn w:val="af1"/>
    <w:autoRedefine/>
    <w:qFormat/>
    <w:rsid w:val="00827283"/>
    <w:rPr>
      <w:rFonts w:eastAsia="黑体"/>
    </w:rPr>
  </w:style>
  <w:style w:type="paragraph" w:styleId="af4">
    <w:name w:val="Document Map"/>
    <w:basedOn w:val="a0"/>
    <w:link w:val="Char2"/>
    <w:rsid w:val="00827283"/>
    <w:rPr>
      <w:rFonts w:ascii="宋体"/>
      <w:sz w:val="18"/>
      <w:szCs w:val="18"/>
    </w:rPr>
  </w:style>
  <w:style w:type="character" w:customStyle="1" w:styleId="Char2">
    <w:name w:val="文档结构图 Char"/>
    <w:basedOn w:val="a1"/>
    <w:link w:val="af4"/>
    <w:rsid w:val="00827283"/>
    <w:rPr>
      <w:rFonts w:ascii="宋体"/>
      <w:kern w:val="2"/>
      <w:sz w:val="18"/>
      <w:szCs w:val="18"/>
    </w:rPr>
  </w:style>
  <w:style w:type="paragraph" w:customStyle="1" w:styleId="af5">
    <w:name w:val="！正文"/>
    <w:basedOn w:val="a0"/>
    <w:autoRedefine/>
    <w:qFormat/>
    <w:rsid w:val="00827283"/>
    <w:pPr>
      <w:spacing w:before="80" w:after="120" w:line="280" w:lineRule="exact"/>
      <w:ind w:firstLineChars="200" w:firstLine="420"/>
    </w:pPr>
    <w:rPr>
      <w:rFonts w:ascii="Arial" w:hAnsi="Arial"/>
    </w:rPr>
  </w:style>
  <w:style w:type="paragraph" w:customStyle="1" w:styleId="af6">
    <w:name w:val="！表中"/>
    <w:autoRedefine/>
    <w:qFormat/>
    <w:rsid w:val="00827283"/>
    <w:pPr>
      <w:spacing w:line="320" w:lineRule="exact"/>
      <w:jc w:val="center"/>
    </w:pPr>
    <w:rPr>
      <w:rFonts w:ascii="Arial" w:hAnsi="Arial"/>
      <w:kern w:val="2"/>
      <w:sz w:val="18"/>
    </w:rPr>
  </w:style>
  <w:style w:type="paragraph" w:customStyle="1" w:styleId="af7">
    <w:name w:val="！表左"/>
    <w:basedOn w:val="af6"/>
    <w:autoRedefine/>
    <w:qFormat/>
    <w:rsid w:val="00827283"/>
    <w:pPr>
      <w:ind w:leftChars="50" w:left="50"/>
      <w:jc w:val="left"/>
    </w:pPr>
  </w:style>
  <w:style w:type="paragraph" w:customStyle="1" w:styleId="af8">
    <w:name w:val="！表中粗"/>
    <w:basedOn w:val="af6"/>
    <w:autoRedefine/>
    <w:qFormat/>
    <w:rsid w:val="00827283"/>
    <w:pPr>
      <w:spacing w:line="400" w:lineRule="exact"/>
    </w:pPr>
    <w:rPr>
      <w:b/>
    </w:rPr>
  </w:style>
  <w:style w:type="paragraph" w:customStyle="1" w:styleId="af9">
    <w:name w:val="！表注"/>
    <w:autoRedefine/>
    <w:qFormat/>
    <w:rsid w:val="00827283"/>
    <w:pPr>
      <w:keepNext/>
      <w:widowControl w:val="0"/>
      <w:spacing w:before="120" w:after="40"/>
      <w:jc w:val="center"/>
    </w:pPr>
    <w:rPr>
      <w:rFonts w:ascii="Arial" w:hAnsi="Arial"/>
      <w:b/>
      <w:kern w:val="2"/>
      <w:sz w:val="18"/>
    </w:rPr>
  </w:style>
  <w:style w:type="paragraph" w:customStyle="1" w:styleId="a8">
    <w:name w:val="！图注"/>
    <w:next w:val="a0"/>
    <w:autoRedefine/>
    <w:qFormat/>
    <w:rsid w:val="00827283"/>
    <w:pPr>
      <w:spacing w:after="120"/>
      <w:jc w:val="center"/>
    </w:pPr>
    <w:rPr>
      <w:rFonts w:ascii="Arial" w:hAnsi="Arial"/>
      <w:b/>
      <w:kern w:val="2"/>
      <w:sz w:val="18"/>
    </w:rPr>
  </w:style>
  <w:style w:type="paragraph" w:customStyle="1" w:styleId="afa">
    <w:name w:val="！引文标题"/>
    <w:autoRedefine/>
    <w:qFormat/>
    <w:rsid w:val="00827283"/>
    <w:pPr>
      <w:spacing w:beforeLines="200" w:afterLines="100"/>
      <w:jc w:val="center"/>
    </w:pPr>
    <w:rPr>
      <w:rFonts w:ascii="Arial" w:eastAsia="黑体" w:hAnsi="Arial"/>
      <w:kern w:val="2"/>
      <w:sz w:val="24"/>
    </w:rPr>
  </w:style>
  <w:style w:type="paragraph" w:customStyle="1" w:styleId="afb">
    <w:name w:val="！目录"/>
    <w:basedOn w:val="11"/>
    <w:autoRedefine/>
    <w:qFormat/>
    <w:rsid w:val="00827283"/>
  </w:style>
  <w:style w:type="paragraph" w:customStyle="1" w:styleId="12">
    <w:name w:val="！目录1"/>
    <w:basedOn w:val="afb"/>
    <w:autoRedefine/>
    <w:qFormat/>
    <w:rsid w:val="00827283"/>
    <w:rPr>
      <w:b w:val="0"/>
    </w:rPr>
  </w:style>
  <w:style w:type="paragraph" w:styleId="11">
    <w:name w:val="toc 1"/>
    <w:basedOn w:val="a0"/>
    <w:next w:val="a0"/>
    <w:autoRedefine/>
    <w:uiPriority w:val="39"/>
    <w:qFormat/>
    <w:rsid w:val="00827283"/>
    <w:pPr>
      <w:tabs>
        <w:tab w:val="right" w:leader="dot" w:pos="9923"/>
      </w:tabs>
      <w:spacing w:before="40" w:after="40" w:line="280" w:lineRule="exact"/>
    </w:pPr>
    <w:rPr>
      <w:rFonts w:ascii="Arial" w:hAnsi="Arial"/>
      <w:b/>
    </w:rPr>
  </w:style>
  <w:style w:type="paragraph" w:customStyle="1" w:styleId="20">
    <w:name w:val="！目录2"/>
    <w:basedOn w:val="12"/>
    <w:autoRedefine/>
    <w:qFormat/>
    <w:rsid w:val="00827283"/>
    <w:pPr>
      <w:ind w:leftChars="200" w:left="420"/>
    </w:pPr>
    <w:rPr>
      <w:b/>
    </w:rPr>
  </w:style>
  <w:style w:type="character" w:customStyle="1" w:styleId="6Char">
    <w:name w:val="标题 6 Char"/>
    <w:basedOn w:val="a1"/>
    <w:link w:val="6"/>
    <w:rsid w:val="00827283"/>
    <w:rPr>
      <w:rFonts w:ascii="Arial" w:eastAsia="黑体" w:hAnsi="Arial"/>
      <w:kern w:val="2"/>
      <w:sz w:val="18"/>
    </w:rPr>
  </w:style>
  <w:style w:type="character" w:customStyle="1" w:styleId="7Char">
    <w:name w:val="标题 7 Char"/>
    <w:basedOn w:val="a1"/>
    <w:link w:val="7"/>
    <w:rsid w:val="00827283"/>
    <w:rPr>
      <w:sz w:val="21"/>
    </w:rPr>
  </w:style>
  <w:style w:type="character" w:customStyle="1" w:styleId="8Char">
    <w:name w:val="标题 8 Char"/>
    <w:basedOn w:val="a1"/>
    <w:link w:val="8"/>
    <w:rsid w:val="00827283"/>
    <w:rPr>
      <w:sz w:val="21"/>
    </w:rPr>
  </w:style>
  <w:style w:type="character" w:customStyle="1" w:styleId="9Char">
    <w:name w:val="标题 9 Char"/>
    <w:basedOn w:val="a1"/>
    <w:link w:val="9"/>
    <w:rsid w:val="00827283"/>
    <w:rPr>
      <w:rFonts w:ascii="Arial" w:eastAsia="黑体" w:hAnsi="Arial"/>
      <w:sz w:val="21"/>
    </w:rPr>
  </w:style>
  <w:style w:type="character" w:customStyle="1" w:styleId="1Char">
    <w:name w:val="标题 1 Char"/>
    <w:basedOn w:val="a1"/>
    <w:link w:val="1"/>
    <w:rsid w:val="00827283"/>
    <w:rPr>
      <w:rFonts w:ascii="Arial" w:hAnsi="Arial"/>
      <w:b/>
      <w:noProof/>
      <w:sz w:val="28"/>
    </w:rPr>
  </w:style>
  <w:style w:type="character" w:customStyle="1" w:styleId="2Char">
    <w:name w:val="标题 2 Char"/>
    <w:basedOn w:val="a1"/>
    <w:link w:val="2"/>
    <w:rsid w:val="00827283"/>
    <w:rPr>
      <w:rFonts w:ascii="Arial" w:hAnsi="Arial"/>
      <w:b/>
      <w:sz w:val="24"/>
      <w:szCs w:val="24"/>
    </w:rPr>
  </w:style>
  <w:style w:type="character" w:customStyle="1" w:styleId="3Char">
    <w:name w:val="标题 3 Char"/>
    <w:basedOn w:val="a1"/>
    <w:link w:val="3"/>
    <w:rsid w:val="0038122F"/>
    <w:rPr>
      <w:rFonts w:ascii="Arial" w:hAnsi="Arial" w:cs="Arial"/>
      <w:b/>
      <w:sz w:val="21"/>
      <w:szCs w:val="24"/>
    </w:rPr>
  </w:style>
  <w:style w:type="character" w:customStyle="1" w:styleId="4Char">
    <w:name w:val="标题 4 Char"/>
    <w:basedOn w:val="a1"/>
    <w:link w:val="4"/>
    <w:rsid w:val="00827283"/>
    <w:rPr>
      <w:rFonts w:ascii="Arial" w:eastAsia="黑体" w:hAnsi="Arial"/>
      <w:noProof/>
      <w:sz w:val="18"/>
    </w:rPr>
  </w:style>
  <w:style w:type="character" w:customStyle="1" w:styleId="5Char">
    <w:name w:val="标题 5 Char"/>
    <w:basedOn w:val="a1"/>
    <w:link w:val="5"/>
    <w:rsid w:val="00827283"/>
    <w:rPr>
      <w:rFonts w:ascii="Arial" w:eastAsia="黑体" w:hAnsi="Arial"/>
      <w:sz w:val="21"/>
    </w:rPr>
  </w:style>
  <w:style w:type="paragraph" w:styleId="afc">
    <w:name w:val="Revision"/>
    <w:hidden/>
    <w:uiPriority w:val="99"/>
    <w:semiHidden/>
    <w:rsid w:val="00827283"/>
    <w:pPr>
      <w:spacing w:before="20" w:after="20" w:line="180" w:lineRule="exact"/>
      <w:ind w:left="397" w:hanging="113"/>
      <w:jc w:val="both"/>
    </w:pPr>
    <w:rPr>
      <w:kern w:val="2"/>
      <w:sz w:val="21"/>
    </w:rPr>
  </w:style>
  <w:style w:type="paragraph" w:customStyle="1" w:styleId="afd">
    <w:name w:val="！页眉表左"/>
    <w:basedOn w:val="a0"/>
    <w:autoRedefine/>
    <w:qFormat/>
    <w:rsid w:val="00827283"/>
    <w:pPr>
      <w:adjustRightInd/>
      <w:snapToGrid/>
      <w:spacing w:before="0" w:after="0" w:line="440" w:lineRule="exact"/>
      <w:ind w:leftChars="50" w:left="50"/>
      <w:jc w:val="left"/>
    </w:pPr>
    <w:rPr>
      <w:rFonts w:cstheme="minorBidi"/>
      <w:sz w:val="24"/>
      <w:szCs w:val="22"/>
    </w:rPr>
  </w:style>
  <w:style w:type="paragraph" w:customStyle="1" w:styleId="afe">
    <w:name w:val="！批注记录"/>
    <w:autoRedefine/>
    <w:qFormat/>
    <w:rsid w:val="00827283"/>
    <w:pPr>
      <w:tabs>
        <w:tab w:val="left" w:pos="4065"/>
      </w:tabs>
      <w:spacing w:before="2120" w:after="720"/>
    </w:pPr>
    <w:rPr>
      <w:rFonts w:cstheme="minorBidi"/>
      <w:b/>
      <w:kern w:val="2"/>
      <w:sz w:val="24"/>
      <w:szCs w:val="22"/>
    </w:rPr>
  </w:style>
  <w:style w:type="character" w:styleId="aff">
    <w:name w:val="Strong"/>
    <w:aliases w:val="！加粗"/>
    <w:basedOn w:val="a1"/>
    <w:qFormat/>
    <w:rsid w:val="00827283"/>
    <w:rPr>
      <w:b/>
      <w:bCs/>
    </w:rPr>
  </w:style>
  <w:style w:type="paragraph" w:customStyle="1" w:styleId="aff0">
    <w:name w:val="！图片中"/>
    <w:next w:val="a8"/>
    <w:autoRedefine/>
    <w:qFormat/>
    <w:rsid w:val="00827283"/>
    <w:pPr>
      <w:keepNext/>
      <w:widowControl w:val="0"/>
      <w:spacing w:before="40" w:after="40"/>
      <w:jc w:val="center"/>
    </w:pPr>
    <w:rPr>
      <w:rFonts w:ascii="Arial" w:eastAsia="楷体_GB2312" w:hAnsi="Arial" w:cs="Arial"/>
      <w:bCs/>
      <w:noProof/>
      <w:kern w:val="2"/>
      <w:sz w:val="21"/>
      <w:szCs w:val="21"/>
    </w:rPr>
  </w:style>
  <w:style w:type="character" w:styleId="aff1">
    <w:name w:val="annotation reference"/>
    <w:basedOn w:val="a1"/>
    <w:uiPriority w:val="99"/>
    <w:unhideWhenUsed/>
    <w:rsid w:val="00827283"/>
    <w:rPr>
      <w:sz w:val="21"/>
      <w:szCs w:val="21"/>
    </w:rPr>
  </w:style>
  <w:style w:type="paragraph" w:styleId="aff2">
    <w:name w:val="annotation text"/>
    <w:basedOn w:val="a0"/>
    <w:link w:val="Char3"/>
    <w:uiPriority w:val="99"/>
    <w:unhideWhenUsed/>
    <w:rsid w:val="00827283"/>
    <w:pPr>
      <w:widowControl w:val="0"/>
      <w:adjustRightInd/>
      <w:snapToGrid/>
      <w:spacing w:before="0" w:after="0" w:line="240" w:lineRule="auto"/>
      <w:jc w:val="left"/>
    </w:pPr>
    <w:rPr>
      <w:rFonts w:asciiTheme="minorHAnsi" w:eastAsiaTheme="minorEastAsia" w:hAnsiTheme="minorHAnsi" w:cstheme="minorBidi"/>
      <w:szCs w:val="22"/>
    </w:rPr>
  </w:style>
  <w:style w:type="character" w:customStyle="1" w:styleId="Char3">
    <w:name w:val="批注文字 Char"/>
    <w:basedOn w:val="a1"/>
    <w:link w:val="aff2"/>
    <w:uiPriority w:val="99"/>
    <w:rsid w:val="00827283"/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1">
    <w:name w:val="toc 2"/>
    <w:basedOn w:val="11"/>
    <w:next w:val="a0"/>
    <w:autoRedefine/>
    <w:uiPriority w:val="39"/>
    <w:qFormat/>
    <w:rsid w:val="00827283"/>
    <w:pPr>
      <w:ind w:leftChars="200" w:left="420"/>
    </w:pPr>
    <w:rPr>
      <w:b w:val="0"/>
    </w:rPr>
  </w:style>
  <w:style w:type="character" w:styleId="aff3">
    <w:name w:val="Hyperlink"/>
    <w:basedOn w:val="a1"/>
    <w:uiPriority w:val="99"/>
    <w:unhideWhenUsed/>
    <w:rsid w:val="00827283"/>
    <w:rPr>
      <w:color w:val="0000FF" w:themeColor="hyperlink"/>
      <w:u w:val="single"/>
    </w:rPr>
  </w:style>
  <w:style w:type="paragraph" w:customStyle="1" w:styleId="aff4">
    <w:name w:val="！摘要正文"/>
    <w:autoRedefine/>
    <w:qFormat/>
    <w:rsid w:val="00827283"/>
    <w:pPr>
      <w:spacing w:before="80" w:after="120" w:line="360" w:lineRule="exact"/>
      <w:ind w:left="400" w:hangingChars="400" w:hanging="400"/>
    </w:pPr>
    <w:rPr>
      <w:rFonts w:ascii="Arial" w:eastAsia="楷体_GB2312" w:hAnsi="Arial"/>
      <w:kern w:val="2"/>
      <w:sz w:val="24"/>
    </w:rPr>
  </w:style>
  <w:style w:type="character" w:styleId="aff5">
    <w:name w:val="Placeholder Text"/>
    <w:basedOn w:val="a1"/>
    <w:uiPriority w:val="99"/>
    <w:semiHidden/>
    <w:rsid w:val="00827283"/>
    <w:rPr>
      <w:color w:val="808080"/>
    </w:rPr>
  </w:style>
  <w:style w:type="paragraph" w:customStyle="1" w:styleId="a">
    <w:name w:val="！正带编文"/>
    <w:autoRedefine/>
    <w:qFormat/>
    <w:rsid w:val="00827283"/>
    <w:pPr>
      <w:numPr>
        <w:numId w:val="4"/>
      </w:numPr>
      <w:spacing w:before="80" w:after="120" w:line="280" w:lineRule="exact"/>
    </w:pPr>
    <w:rPr>
      <w:rFonts w:ascii="Arial" w:hAnsi="Arial"/>
      <w:kern w:val="2"/>
      <w:sz w:val="21"/>
    </w:rPr>
  </w:style>
  <w:style w:type="paragraph" w:customStyle="1" w:styleId="aff6">
    <w:name w:val="！页眉"/>
    <w:autoRedefine/>
    <w:qFormat/>
    <w:rsid w:val="00827283"/>
    <w:pPr>
      <w:pBdr>
        <w:bottom w:val="single" w:sz="4" w:space="1" w:color="auto"/>
      </w:pBdr>
      <w:tabs>
        <w:tab w:val="left" w:pos="0"/>
        <w:tab w:val="right" w:pos="9923"/>
      </w:tabs>
    </w:pPr>
    <w:rPr>
      <w:rFonts w:ascii="Arial" w:eastAsia="黑体" w:hAnsi="Arial"/>
      <w:kern w:val="2"/>
      <w:sz w:val="18"/>
      <w:szCs w:val="18"/>
    </w:rPr>
  </w:style>
  <w:style w:type="paragraph" w:customStyle="1" w:styleId="aff7">
    <w:name w:val="表项"/>
    <w:basedOn w:val="a0"/>
    <w:rsid w:val="0079255A"/>
    <w:pPr>
      <w:widowControl w:val="0"/>
      <w:tabs>
        <w:tab w:val="center" w:pos="4153"/>
        <w:tab w:val="right" w:pos="8306"/>
      </w:tabs>
      <w:autoSpaceDE w:val="0"/>
      <w:autoSpaceDN w:val="0"/>
      <w:snapToGrid/>
      <w:spacing w:before="0" w:after="0" w:line="300" w:lineRule="auto"/>
      <w:jc w:val="center"/>
    </w:pPr>
    <w:rPr>
      <w:kern w:val="0"/>
      <w:sz w:val="18"/>
      <w:szCs w:val="18"/>
    </w:rPr>
  </w:style>
  <w:style w:type="paragraph" w:customStyle="1" w:styleId="aff8">
    <w:name w:val="表身"/>
    <w:basedOn w:val="a0"/>
    <w:rsid w:val="0079255A"/>
    <w:pPr>
      <w:widowControl w:val="0"/>
      <w:tabs>
        <w:tab w:val="center" w:pos="4153"/>
        <w:tab w:val="right" w:pos="8306"/>
      </w:tabs>
      <w:autoSpaceDE w:val="0"/>
      <w:autoSpaceDN w:val="0"/>
      <w:snapToGrid/>
      <w:spacing w:before="0" w:after="0" w:line="300" w:lineRule="auto"/>
      <w:jc w:val="left"/>
    </w:pPr>
    <w:rPr>
      <w:kern w:val="0"/>
      <w:sz w:val="18"/>
      <w:szCs w:val="18"/>
    </w:rPr>
  </w:style>
  <w:style w:type="paragraph" w:customStyle="1" w:styleId="aff9">
    <w:name w:val="缺省文本"/>
    <w:basedOn w:val="a0"/>
    <w:rsid w:val="00287173"/>
    <w:pPr>
      <w:widowControl w:val="0"/>
      <w:autoSpaceDE w:val="0"/>
      <w:autoSpaceDN w:val="0"/>
      <w:snapToGrid/>
      <w:spacing w:before="0" w:after="0" w:line="240" w:lineRule="auto"/>
      <w:jc w:val="left"/>
    </w:pPr>
    <w:rPr>
      <w:kern w:val="0"/>
      <w:sz w:val="24"/>
      <w:szCs w:val="24"/>
    </w:rPr>
  </w:style>
  <w:style w:type="paragraph" w:customStyle="1" w:styleId="DefaultText">
    <w:name w:val="Default Text"/>
    <w:basedOn w:val="a0"/>
    <w:rsid w:val="00287173"/>
    <w:pPr>
      <w:widowControl w:val="0"/>
      <w:autoSpaceDE w:val="0"/>
      <w:autoSpaceDN w:val="0"/>
      <w:snapToGrid/>
      <w:spacing w:before="0" w:after="0" w:line="240" w:lineRule="auto"/>
      <w:jc w:val="left"/>
    </w:pPr>
    <w:rPr>
      <w:kern w:val="0"/>
      <w:sz w:val="24"/>
      <w:szCs w:val="24"/>
    </w:rPr>
  </w:style>
  <w:style w:type="paragraph" w:styleId="TOC">
    <w:name w:val="TOC Heading"/>
    <w:basedOn w:val="1"/>
    <w:next w:val="a0"/>
    <w:uiPriority w:val="39"/>
    <w:semiHidden/>
    <w:unhideWhenUsed/>
    <w:qFormat/>
    <w:rsid w:val="00827283"/>
    <w:pPr>
      <w:keepLines/>
      <w:widowControl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</w:rPr>
  </w:style>
  <w:style w:type="paragraph" w:styleId="affa">
    <w:name w:val="Title"/>
    <w:basedOn w:val="a0"/>
    <w:link w:val="Char4"/>
    <w:qFormat/>
    <w:rsid w:val="00827283"/>
    <w:pPr>
      <w:keepLines/>
      <w:autoSpaceDE w:val="0"/>
      <w:autoSpaceDN w:val="0"/>
      <w:spacing w:before="260" w:after="260" w:line="416" w:lineRule="exact"/>
      <w:jc w:val="center"/>
    </w:pPr>
    <w:rPr>
      <w:rFonts w:ascii="宋体"/>
      <w:b/>
      <w:bCs/>
      <w:kern w:val="0"/>
      <w:sz w:val="52"/>
      <w:szCs w:val="32"/>
      <w:lang w:val="zh-CN"/>
    </w:rPr>
  </w:style>
  <w:style w:type="character" w:customStyle="1" w:styleId="Char4">
    <w:name w:val="标题 Char"/>
    <w:basedOn w:val="a1"/>
    <w:link w:val="affa"/>
    <w:rsid w:val="00827283"/>
    <w:rPr>
      <w:rFonts w:ascii="宋体"/>
      <w:b/>
      <w:bCs/>
      <w:sz w:val="52"/>
      <w:szCs w:val="32"/>
      <w:lang w:val="zh-CN"/>
    </w:rPr>
  </w:style>
  <w:style w:type="paragraph" w:customStyle="1" w:styleId="affb">
    <w:name w:val="！空行"/>
    <w:basedOn w:val="a0"/>
    <w:qFormat/>
    <w:rsid w:val="00EC4EC2"/>
    <w:pPr>
      <w:spacing w:before="3600" w:line="240" w:lineRule="auto"/>
    </w:pPr>
  </w:style>
  <w:style w:type="paragraph" w:customStyle="1" w:styleId="30">
    <w:name w:val="标题3"/>
    <w:basedOn w:val="3"/>
    <w:qFormat/>
    <w:rsid w:val="008209DC"/>
  </w:style>
  <w:style w:type="numbering" w:customStyle="1" w:styleId="10">
    <w:name w:val="样式1"/>
    <w:uiPriority w:val="99"/>
    <w:rsid w:val="00514A3D"/>
    <w:pPr>
      <w:numPr>
        <w:numId w:val="8"/>
      </w:numPr>
    </w:pPr>
  </w:style>
  <w:style w:type="paragraph" w:styleId="31">
    <w:name w:val="toc 3"/>
    <w:basedOn w:val="a0"/>
    <w:next w:val="a0"/>
    <w:autoRedefine/>
    <w:uiPriority w:val="39"/>
    <w:qFormat/>
    <w:rsid w:val="00DA7C02"/>
    <w:pPr>
      <w:ind w:leftChars="400" w:left="840"/>
    </w:pPr>
  </w:style>
  <w:style w:type="paragraph" w:customStyle="1" w:styleId="affc">
    <w:name w:val="！表身中"/>
    <w:autoRedefine/>
    <w:qFormat/>
    <w:rsid w:val="009A542B"/>
    <w:pPr>
      <w:keepLines/>
      <w:adjustRightInd w:val="0"/>
      <w:snapToGrid w:val="0"/>
      <w:spacing w:before="20" w:after="20" w:line="180" w:lineRule="exact"/>
      <w:jc w:val="center"/>
    </w:pPr>
    <w:rPr>
      <w:rFonts w:ascii="Arial" w:hAnsi="Arial"/>
      <w:kern w:val="2"/>
      <w:sz w:val="13"/>
    </w:rPr>
  </w:style>
  <w:style w:type="paragraph" w:customStyle="1" w:styleId="affd">
    <w:name w:val="！表项左"/>
    <w:basedOn w:val="a0"/>
    <w:next w:val="a0"/>
    <w:autoRedefine/>
    <w:qFormat/>
    <w:rsid w:val="009A542B"/>
    <w:pPr>
      <w:keepLines/>
      <w:widowControl w:val="0"/>
      <w:shd w:val="pct20" w:color="auto" w:fill="auto"/>
      <w:spacing w:before="0" w:after="0" w:line="180" w:lineRule="exact"/>
      <w:ind w:leftChars="30" w:left="30" w:rightChars="30" w:right="30"/>
    </w:pPr>
    <w:rPr>
      <w:rFonts w:ascii="Arial" w:hAnsi="Arial"/>
      <w:b/>
      <w:caps/>
      <w:sz w:val="13"/>
    </w:rPr>
  </w:style>
  <w:style w:type="paragraph" w:customStyle="1" w:styleId="affe">
    <w:name w:val="！正文加粗"/>
    <w:basedOn w:val="af5"/>
    <w:autoRedefine/>
    <w:qFormat/>
    <w:rsid w:val="009A542B"/>
    <w:pPr>
      <w:spacing w:before="60" w:after="40" w:line="220" w:lineRule="exact"/>
      <w:ind w:firstLineChars="0" w:firstLine="0"/>
      <w:textAlignment w:val="center"/>
    </w:pPr>
    <w:rPr>
      <w:b/>
      <w:sz w:val="15"/>
    </w:rPr>
  </w:style>
  <w:style w:type="paragraph" w:styleId="afff">
    <w:name w:val="annotation subject"/>
    <w:basedOn w:val="aff2"/>
    <w:next w:val="aff2"/>
    <w:link w:val="Char5"/>
    <w:rsid w:val="002E6BBC"/>
    <w:pPr>
      <w:widowControl/>
      <w:adjustRightInd w:val="0"/>
      <w:snapToGrid w:val="0"/>
      <w:spacing w:before="20" w:after="20" w:line="360" w:lineRule="auto"/>
    </w:pPr>
    <w:rPr>
      <w:rFonts w:ascii="Times New Roman" w:eastAsia="宋体" w:hAnsi="Times New Roman" w:cs="Times New Roman"/>
      <w:b/>
      <w:bCs/>
      <w:szCs w:val="20"/>
    </w:rPr>
  </w:style>
  <w:style w:type="character" w:customStyle="1" w:styleId="Char5">
    <w:name w:val="批注主题 Char"/>
    <w:basedOn w:val="Char3"/>
    <w:link w:val="afff"/>
    <w:rsid w:val="002E6BBC"/>
    <w:rPr>
      <w:rFonts w:asciiTheme="minorHAnsi" w:eastAsiaTheme="minorEastAsia" w:hAnsiTheme="minorHAnsi" w:cstheme="minorBidi"/>
      <w:b/>
      <w:bCs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4">
    <w:name w:val="10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420113">
      <w:bodyDiv w:val="1"/>
      <w:marLeft w:val="115"/>
      <w:marRight w:val="115"/>
      <w:marTop w:val="115"/>
      <w:marBottom w:val="11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0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53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footer" Target="footer6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2806;&#21457;&#25991;&#20214;&#27169;&#26495;2&#32423;&#26631;&#39064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7FCF3F9D8E44898F159395369A0FF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F70979-583E-4890-841C-219E39FC0946}"/>
      </w:docPartPr>
      <w:docPartBody>
        <w:p w:rsidR="000E2A44" w:rsidRDefault="004B524A">
          <w:pPr>
            <w:pStyle w:val="2D7FCF3F9D8E44898F159395369A0FF6"/>
          </w:pPr>
          <w:r w:rsidRPr="00B820BB">
            <w:rPr>
              <w:rStyle w:val="a3"/>
              <w:rFonts w:hint="eastAsia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Arial Unicode MS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B524A"/>
    <w:rsid w:val="00001090"/>
    <w:rsid w:val="00031570"/>
    <w:rsid w:val="000E2A44"/>
    <w:rsid w:val="001075A7"/>
    <w:rsid w:val="0022337D"/>
    <w:rsid w:val="0025303F"/>
    <w:rsid w:val="0025393C"/>
    <w:rsid w:val="002801B3"/>
    <w:rsid w:val="00286354"/>
    <w:rsid w:val="002F016F"/>
    <w:rsid w:val="002F5131"/>
    <w:rsid w:val="00312499"/>
    <w:rsid w:val="00340D17"/>
    <w:rsid w:val="00381FAE"/>
    <w:rsid w:val="00392556"/>
    <w:rsid w:val="003D3BCC"/>
    <w:rsid w:val="003F6753"/>
    <w:rsid w:val="004221CE"/>
    <w:rsid w:val="00457CB5"/>
    <w:rsid w:val="0047661B"/>
    <w:rsid w:val="004B3F48"/>
    <w:rsid w:val="004B524A"/>
    <w:rsid w:val="004C5472"/>
    <w:rsid w:val="004F5606"/>
    <w:rsid w:val="00502D81"/>
    <w:rsid w:val="00533BC5"/>
    <w:rsid w:val="00551526"/>
    <w:rsid w:val="00556542"/>
    <w:rsid w:val="005607AC"/>
    <w:rsid w:val="005B275D"/>
    <w:rsid w:val="005B4B6F"/>
    <w:rsid w:val="00664595"/>
    <w:rsid w:val="006B13A7"/>
    <w:rsid w:val="006D1ABF"/>
    <w:rsid w:val="00721C55"/>
    <w:rsid w:val="00724C8C"/>
    <w:rsid w:val="00760B75"/>
    <w:rsid w:val="0077530B"/>
    <w:rsid w:val="00776625"/>
    <w:rsid w:val="007866BC"/>
    <w:rsid w:val="007B687D"/>
    <w:rsid w:val="007E46EB"/>
    <w:rsid w:val="00815BE3"/>
    <w:rsid w:val="00823430"/>
    <w:rsid w:val="008321B9"/>
    <w:rsid w:val="00884597"/>
    <w:rsid w:val="00916236"/>
    <w:rsid w:val="00917012"/>
    <w:rsid w:val="0092690E"/>
    <w:rsid w:val="009E32AD"/>
    <w:rsid w:val="00A04A94"/>
    <w:rsid w:val="00A73627"/>
    <w:rsid w:val="00AA4D07"/>
    <w:rsid w:val="00AB08A3"/>
    <w:rsid w:val="00AB276D"/>
    <w:rsid w:val="00B53807"/>
    <w:rsid w:val="00B9625C"/>
    <w:rsid w:val="00BD10B0"/>
    <w:rsid w:val="00C00771"/>
    <w:rsid w:val="00C55A17"/>
    <w:rsid w:val="00C91202"/>
    <w:rsid w:val="00CE02F8"/>
    <w:rsid w:val="00CE6367"/>
    <w:rsid w:val="00D21832"/>
    <w:rsid w:val="00D4547A"/>
    <w:rsid w:val="00D63EAE"/>
    <w:rsid w:val="00D659F5"/>
    <w:rsid w:val="00DD2BDF"/>
    <w:rsid w:val="00DF69FC"/>
    <w:rsid w:val="00E02755"/>
    <w:rsid w:val="00E442B7"/>
    <w:rsid w:val="00E7046D"/>
    <w:rsid w:val="00E8744A"/>
    <w:rsid w:val="00E947C5"/>
    <w:rsid w:val="00EE447C"/>
    <w:rsid w:val="00F22AFE"/>
    <w:rsid w:val="00FC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2A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2A44"/>
    <w:rPr>
      <w:color w:val="808080"/>
    </w:rPr>
  </w:style>
  <w:style w:type="paragraph" w:customStyle="1" w:styleId="2D7FCF3F9D8E44898F159395369A0FF6">
    <w:name w:val="2D7FCF3F9D8E44898F159395369A0FF6"/>
    <w:rsid w:val="000E2A44"/>
    <w:pPr>
      <w:widowControl w:val="0"/>
      <w:jc w:val="both"/>
    </w:pPr>
  </w:style>
  <w:style w:type="paragraph" w:customStyle="1" w:styleId="084A5922C6B44A9DB15C3B115E615751">
    <w:name w:val="084A5922C6B44A9DB15C3B115E615751"/>
    <w:rsid w:val="000E2A44"/>
    <w:pPr>
      <w:widowControl w:val="0"/>
      <w:jc w:val="both"/>
    </w:pPr>
  </w:style>
  <w:style w:type="paragraph" w:customStyle="1" w:styleId="a4">
    <w:name w:val="表注"/>
    <w:rsid w:val="00AA4D07"/>
    <w:pPr>
      <w:keepNext/>
      <w:widowControl w:val="0"/>
      <w:spacing w:before="120" w:after="40"/>
      <w:jc w:val="center"/>
    </w:pPr>
    <w:rPr>
      <w:rFonts w:ascii="Arial" w:eastAsia="宋体" w:hAnsi="Arial" w:cs="Times New Roman"/>
      <w:b/>
      <w:sz w:val="18"/>
      <w:szCs w:val="20"/>
    </w:rPr>
  </w:style>
  <w:style w:type="paragraph" w:customStyle="1" w:styleId="a5">
    <w:name w:val="图注"/>
    <w:rsid w:val="00AA4D07"/>
    <w:pPr>
      <w:spacing w:after="120"/>
      <w:jc w:val="center"/>
    </w:pPr>
    <w:rPr>
      <w:rFonts w:ascii="Arial" w:eastAsia="宋体" w:hAnsi="Arial" w:cs="Times New Roman"/>
      <w:b/>
      <w:sz w:val="18"/>
      <w:szCs w:val="2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0CD0E9-30FB-4C3A-9674-E778BAAFD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外发文件模板2级标题.dotx</Template>
  <TotalTime>55</TotalTime>
  <Pages>8</Pages>
  <Words>778</Words>
  <Characters>4437</Characters>
  <Application>Microsoft Office Word</Application>
  <DocSecurity>0</DocSecurity>
  <Lines>36</Lines>
  <Paragraphs>10</Paragraphs>
  <ScaleCrop>false</ScaleCrop>
  <Company>www.Luobo.cc</Company>
  <LinksUpToDate>false</LinksUpToDate>
  <CharactersWithSpaces>5205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_Toc302993897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_Toc302993896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_Toc302993895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_Toc302993894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_Toc302993893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_Toc302993892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_Toc302993891</vt:lpwstr>
      </vt:variant>
      <vt:variant>
        <vt:i4>1310768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_Toc302993890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_Toc302993889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tangxia</dc:creator>
  <cp:lastModifiedBy>xiaoxi</cp:lastModifiedBy>
  <cp:revision>9</cp:revision>
  <cp:lastPrinted>2013-04-27T00:49:00Z</cp:lastPrinted>
  <dcterms:created xsi:type="dcterms:W3CDTF">2017-02-17T08:50:00Z</dcterms:created>
  <dcterms:modified xsi:type="dcterms:W3CDTF">2019-05-15T08:49:00Z</dcterms:modified>
</cp:coreProperties>
</file>